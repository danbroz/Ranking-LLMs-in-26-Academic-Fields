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BCC42" w14:textId="77777777" w:rsidR="00B15142" w:rsidRDefault="00B15142" w:rsidP="00E317F3">
      <w:pPr>
        <w:pStyle w:val="Heading1"/>
        <w:rPr>
          <w:highlight w:val="lightGray"/>
        </w:rPr>
      </w:pPr>
    </w:p>
    <w:p w14:paraId="20ECF782" w14:textId="77777777" w:rsidR="00B15142" w:rsidRDefault="00B15142" w:rsidP="00E317F3">
      <w:pPr>
        <w:pStyle w:val="Heading1"/>
        <w:rPr>
          <w:highlight w:val="lightGray"/>
        </w:rPr>
      </w:pPr>
    </w:p>
    <w:p w14:paraId="3F87A10D" w14:textId="3DE0031A" w:rsidR="007E36D3" w:rsidRPr="00637D6F" w:rsidRDefault="00E317F3" w:rsidP="006E42C3">
      <w:pPr>
        <w:pStyle w:val="Heading1"/>
      </w:pPr>
      <w:bookmarkStart w:id="0" w:name="_Toc153808666"/>
      <w:r>
        <w:rPr>
          <w:highlight w:val="lightGray"/>
        </w:rPr>
        <w:t>Your Title, Max 12 Words, Can Be Across Two Lines</w:t>
      </w:r>
      <w:bookmarkEnd w:id="0"/>
    </w:p>
    <w:p w14:paraId="513A5314" w14:textId="77777777" w:rsidR="00F26E45" w:rsidRPr="002E0CDC" w:rsidRDefault="00E3400D" w:rsidP="00C010D7">
      <w:pPr>
        <w:pStyle w:val="NCENTER"/>
      </w:pPr>
      <w:r w:rsidRPr="002E0CDC">
        <w:t>b</w:t>
      </w:r>
      <w:r w:rsidR="00F26E45" w:rsidRPr="002E0CDC">
        <w:t>y</w:t>
      </w:r>
    </w:p>
    <w:p w14:paraId="4591FA8F" w14:textId="77777777" w:rsidR="00F26E45" w:rsidRPr="002E0CDC" w:rsidRDefault="00F26E45" w:rsidP="00637D6F">
      <w:pPr>
        <w:pStyle w:val="NCENTER"/>
      </w:pPr>
      <w:r w:rsidRPr="00BB0D98">
        <w:rPr>
          <w:highlight w:val="lightGray"/>
        </w:rPr>
        <w:t xml:space="preserve">Your Full Legal </w:t>
      </w:r>
      <w:r w:rsidRPr="00637D6F">
        <w:rPr>
          <w:highlight w:val="lightGray"/>
        </w:rPr>
        <w:t>Name</w:t>
      </w:r>
    </w:p>
    <w:p w14:paraId="0C46270E" w14:textId="77777777" w:rsidR="00B82F6F" w:rsidRDefault="00B82F6F" w:rsidP="0051225E">
      <w:pPr>
        <w:pStyle w:val="NCENTER"/>
      </w:pPr>
    </w:p>
    <w:p w14:paraId="7A54F529" w14:textId="77777777" w:rsidR="00B82F6F" w:rsidRDefault="00B82F6F" w:rsidP="0051225E">
      <w:pPr>
        <w:pStyle w:val="NCENTER"/>
      </w:pPr>
    </w:p>
    <w:p w14:paraId="284E2520" w14:textId="77777777" w:rsidR="001950BE" w:rsidRPr="002E0CDC" w:rsidRDefault="003E45F4" w:rsidP="0051225E">
      <w:pPr>
        <w:pStyle w:val="NCENTER"/>
      </w:pPr>
      <w:r w:rsidRPr="002E0CDC">
        <w:t>A Dissertation Pr</w:t>
      </w:r>
      <w:r w:rsidR="0051225E">
        <w:t>esented in Partial Fulfillment</w:t>
      </w:r>
      <w:r w:rsidR="0051225E">
        <w:br/>
        <w:t>o</w:t>
      </w:r>
      <w:r w:rsidRPr="002E0CDC">
        <w:t>f the Requirements for the Degree</w:t>
      </w:r>
      <w:r w:rsidRPr="002E0CDC">
        <w:br/>
        <w:t xml:space="preserve">Doctor of </w:t>
      </w:r>
      <w:r w:rsidRPr="00BB0D98">
        <w:rPr>
          <w:highlight w:val="lightGray"/>
        </w:rPr>
        <w:t>XXX</w:t>
      </w:r>
    </w:p>
    <w:p w14:paraId="58F30095" w14:textId="77777777" w:rsidR="0051225E" w:rsidRDefault="0051225E" w:rsidP="0051225E">
      <w:pPr>
        <w:pStyle w:val="NCENTER"/>
      </w:pPr>
    </w:p>
    <w:p w14:paraId="7D6A4AA9" w14:textId="77777777" w:rsidR="0051225E" w:rsidRDefault="0051225E" w:rsidP="0051225E">
      <w:pPr>
        <w:pStyle w:val="NCENTER"/>
      </w:pPr>
    </w:p>
    <w:p w14:paraId="71BF433B" w14:textId="77777777" w:rsidR="0051225E" w:rsidRDefault="00712BDC" w:rsidP="0051225E">
      <w:pPr>
        <w:pStyle w:val="NCENTER"/>
      </w:pPr>
      <w:r w:rsidRPr="00712BDC">
        <w:t>CAPITOL TECHNOLOGY UNIVERSITY</w:t>
      </w:r>
    </w:p>
    <w:p w14:paraId="518328CA" w14:textId="77777777" w:rsidR="0051225E" w:rsidRDefault="0051225E" w:rsidP="0051225E">
      <w:pPr>
        <w:pStyle w:val="NCENTER"/>
      </w:pPr>
      <w:r w:rsidRPr="00465736">
        <w:rPr>
          <w:highlight w:val="lightGray"/>
        </w:rPr>
        <w:t>Month</w:t>
      </w:r>
      <w:r>
        <w:t xml:space="preserve"> 20</w:t>
      </w:r>
      <w:r w:rsidRPr="00BB0D98">
        <w:rPr>
          <w:highlight w:val="lightGray"/>
        </w:rPr>
        <w:t>XX</w:t>
      </w:r>
    </w:p>
    <w:p w14:paraId="2FC0BF0D" w14:textId="77777777" w:rsidR="0051225E" w:rsidRDefault="0051225E" w:rsidP="0051225E">
      <w:pPr>
        <w:pStyle w:val="NCENTER"/>
      </w:pPr>
    </w:p>
    <w:p w14:paraId="106E1E42" w14:textId="77777777" w:rsidR="0051225E" w:rsidRDefault="0051225E" w:rsidP="0051225E">
      <w:pPr>
        <w:pStyle w:val="NCENTER"/>
      </w:pPr>
    </w:p>
    <w:p w14:paraId="6B8B76DB" w14:textId="77777777" w:rsidR="0051225E" w:rsidRDefault="0051225E" w:rsidP="0051225E">
      <w:pPr>
        <w:pStyle w:val="NCENTER"/>
      </w:pPr>
    </w:p>
    <w:p w14:paraId="605BA831" w14:textId="77777777" w:rsidR="0051225E" w:rsidRDefault="0051225E" w:rsidP="0051225E">
      <w:pPr>
        <w:pStyle w:val="NCENTER"/>
        <w:spacing w:line="240" w:lineRule="auto"/>
      </w:pPr>
    </w:p>
    <w:p w14:paraId="37504AB9" w14:textId="77777777" w:rsidR="0051225E" w:rsidRDefault="0051225E" w:rsidP="0051225E">
      <w:pPr>
        <w:pStyle w:val="NCENTER"/>
        <w:spacing w:line="240" w:lineRule="auto"/>
      </w:pPr>
      <w:r>
        <w:t xml:space="preserve">© </w:t>
      </w:r>
      <w:r w:rsidRPr="00BB0D98">
        <w:t>20</w:t>
      </w:r>
      <w:r w:rsidRPr="00BB0D98">
        <w:rPr>
          <w:highlight w:val="lightGray"/>
        </w:rPr>
        <w:t>XX by Full Name</w:t>
      </w:r>
      <w:r>
        <w:t xml:space="preserve"> </w:t>
      </w:r>
    </w:p>
    <w:p w14:paraId="1E4F7CC4" w14:textId="77777777" w:rsidR="00E72061" w:rsidRPr="002E0CDC" w:rsidRDefault="0051225E" w:rsidP="0051225E">
      <w:pPr>
        <w:pStyle w:val="NCENTER"/>
        <w:spacing w:line="240" w:lineRule="auto"/>
      </w:pPr>
      <w:r>
        <w:t>ALL RIGHTS RESERVED</w:t>
      </w:r>
    </w:p>
    <w:p w14:paraId="6A7231B5" w14:textId="77777777" w:rsidR="00C010D7" w:rsidRPr="002E0CDC" w:rsidRDefault="00C010D7" w:rsidP="00D712EC">
      <w:pPr>
        <w:pStyle w:val="NNOINDENT"/>
      </w:pPr>
    </w:p>
    <w:p w14:paraId="39E9EA09" w14:textId="77777777" w:rsidR="00D712EC" w:rsidRPr="002E0CDC" w:rsidRDefault="00D712EC" w:rsidP="00914E72">
      <w:pPr>
        <w:sectPr w:rsidR="00D712EC" w:rsidRPr="002E0CDC" w:rsidSect="00B15142">
          <w:footerReference w:type="default" r:id="rId8"/>
          <w:headerReference w:type="first" r:id="rId9"/>
          <w:pgSz w:w="12240" w:h="15840" w:code="1"/>
          <w:pgMar w:top="1440" w:right="1440" w:bottom="1440" w:left="1440" w:header="706" w:footer="1440" w:gutter="0"/>
          <w:cols w:space="708"/>
          <w:titlePg/>
          <w:docGrid w:linePitch="360"/>
        </w:sectPr>
      </w:pPr>
    </w:p>
    <w:p w14:paraId="4C8E32CB" w14:textId="77777777" w:rsidR="00E317F3" w:rsidRPr="00292CD0" w:rsidRDefault="00E317F3" w:rsidP="00292CD0">
      <w:pPr>
        <w:pStyle w:val="NCENTER"/>
        <w:rPr>
          <w:rStyle w:val="Strong"/>
        </w:rPr>
      </w:pPr>
      <w:r w:rsidRPr="00292CD0">
        <w:rPr>
          <w:rStyle w:val="Strong"/>
          <w:highlight w:val="lightGray"/>
        </w:rPr>
        <w:lastRenderedPageBreak/>
        <w:t>Your Title, Max 12 Words, Can Be Across Two Lines</w:t>
      </w:r>
    </w:p>
    <w:p w14:paraId="49815880" w14:textId="77777777" w:rsidR="00EE4AEB" w:rsidRPr="002E0CDC" w:rsidRDefault="00EE4AEB" w:rsidP="00A16B49">
      <w:pPr>
        <w:pStyle w:val="NCENTER"/>
      </w:pPr>
    </w:p>
    <w:p w14:paraId="022D0C7B" w14:textId="77777777" w:rsidR="001B35B7" w:rsidRPr="002E0CDC" w:rsidRDefault="001B35B7" w:rsidP="00A16B49">
      <w:pPr>
        <w:pStyle w:val="NCENTER"/>
      </w:pPr>
    </w:p>
    <w:p w14:paraId="15448654" w14:textId="77777777" w:rsidR="001B35B7" w:rsidRPr="002E0CDC" w:rsidRDefault="001B35B7" w:rsidP="00A16B49">
      <w:pPr>
        <w:pStyle w:val="NCENTER"/>
      </w:pPr>
    </w:p>
    <w:p w14:paraId="00E20E7A" w14:textId="77777777" w:rsidR="001B35B7" w:rsidRPr="002E0CDC" w:rsidRDefault="00BB0D98" w:rsidP="00A16B49">
      <w:pPr>
        <w:pStyle w:val="NCENTER"/>
        <w:jc w:val="left"/>
      </w:pPr>
      <w:r w:rsidRPr="00BB0D98">
        <w:t>Approved</w:t>
      </w:r>
      <w:r w:rsidR="00A16B49">
        <w:t xml:space="preserve">: </w:t>
      </w:r>
    </w:p>
    <w:p w14:paraId="7B520D26" w14:textId="77777777" w:rsidR="001B35B7" w:rsidRPr="002E0CDC" w:rsidRDefault="001B35B7" w:rsidP="00A16B49">
      <w:pPr>
        <w:pStyle w:val="NCENTER"/>
        <w:jc w:val="left"/>
      </w:pPr>
    </w:p>
    <w:p w14:paraId="15CF58CE" w14:textId="7CAF0572" w:rsidR="001B35B7" w:rsidRPr="002E0CDC" w:rsidRDefault="00D406D4" w:rsidP="00BB0D98">
      <w:pPr>
        <w:pStyle w:val="NCENTER"/>
        <w:spacing w:line="276" w:lineRule="auto"/>
      </w:pPr>
      <w:r w:rsidRPr="00D406D4">
        <w:rPr>
          <w:highlight w:val="lightGray"/>
        </w:rPr>
        <w:t>Name of Chair</w:t>
      </w:r>
      <w:r>
        <w:rPr>
          <w:highlight w:val="lightGray"/>
        </w:rPr>
        <w:t>,</w:t>
      </w:r>
      <w:r>
        <w:t xml:space="preserve"> </w:t>
      </w:r>
      <w:r w:rsidRPr="00D406D4">
        <w:rPr>
          <w:highlight w:val="cyan"/>
        </w:rPr>
        <w:t>Degree</w:t>
      </w:r>
      <w:r w:rsidR="00E56771" w:rsidRPr="00D406D4">
        <w:rPr>
          <w:highlight w:val="cyan"/>
        </w:rPr>
        <w:t>,</w:t>
      </w:r>
      <w:r w:rsidR="001B35B7" w:rsidRPr="002E0CDC">
        <w:t xml:space="preserve"> </w:t>
      </w:r>
      <w:r w:rsidR="00E56771">
        <w:t xml:space="preserve">Dissertation </w:t>
      </w:r>
      <w:r w:rsidR="001B35B7" w:rsidRPr="002E0CDC">
        <w:t>Chair</w:t>
      </w:r>
    </w:p>
    <w:p w14:paraId="4E8E885D" w14:textId="77777777" w:rsidR="001B35B7" w:rsidRPr="002E0CDC" w:rsidRDefault="001B35B7" w:rsidP="00BB0D98">
      <w:pPr>
        <w:pStyle w:val="NCENTER"/>
        <w:spacing w:line="276" w:lineRule="auto"/>
      </w:pPr>
    </w:p>
    <w:p w14:paraId="4D123419" w14:textId="4F719272" w:rsidR="001B35B7" w:rsidRPr="002E0CDC" w:rsidRDefault="001B35B7" w:rsidP="00BB0D98">
      <w:pPr>
        <w:pStyle w:val="NCENTER"/>
        <w:spacing w:line="276" w:lineRule="auto"/>
      </w:pPr>
      <w:proofErr w:type="gramStart"/>
      <w:r w:rsidRPr="00BB0D98">
        <w:rPr>
          <w:highlight w:val="lightGray"/>
        </w:rPr>
        <w:t>Name ,</w:t>
      </w:r>
      <w:proofErr w:type="gramEnd"/>
      <w:r w:rsidRPr="00BB0D98">
        <w:rPr>
          <w:highlight w:val="lightGray"/>
        </w:rPr>
        <w:t xml:space="preserve"> </w:t>
      </w:r>
      <w:r w:rsidRPr="00637D6F">
        <w:rPr>
          <w:highlight w:val="cyan"/>
        </w:rPr>
        <w:t>Degree</w:t>
      </w:r>
      <w:r w:rsidRPr="002E0CDC">
        <w:t xml:space="preserve">, </w:t>
      </w:r>
      <w:r w:rsidR="00E56771">
        <w:t xml:space="preserve">External </w:t>
      </w:r>
      <w:r w:rsidR="00D406D4">
        <w:t>Examiner</w:t>
      </w:r>
    </w:p>
    <w:p w14:paraId="4E657487" w14:textId="77777777" w:rsidR="001B35B7" w:rsidRPr="002E0CDC" w:rsidRDefault="001B35B7" w:rsidP="00BB0D98">
      <w:pPr>
        <w:pStyle w:val="NCENTER"/>
        <w:spacing w:line="276" w:lineRule="auto"/>
      </w:pPr>
    </w:p>
    <w:p w14:paraId="253449E5" w14:textId="09BFBA84" w:rsidR="001B35B7" w:rsidRPr="002E0CDC" w:rsidRDefault="00E56771" w:rsidP="00BB0D98">
      <w:pPr>
        <w:pStyle w:val="NCENTER"/>
        <w:spacing w:line="276" w:lineRule="auto"/>
      </w:pPr>
      <w:r w:rsidRPr="001C1CFF">
        <w:t>Ian McAndrew, Ph.D.</w:t>
      </w:r>
      <w:r w:rsidR="001B35B7" w:rsidRPr="001C1CFF">
        <w:t>,</w:t>
      </w:r>
      <w:r w:rsidR="001C1CFF">
        <w:t xml:space="preserve"> </w:t>
      </w:r>
      <w:r>
        <w:t>Dean</w:t>
      </w:r>
    </w:p>
    <w:p w14:paraId="62038A6A" w14:textId="77777777" w:rsidR="00BB0D98" w:rsidRDefault="00BB0D98" w:rsidP="00A16B49">
      <w:pPr>
        <w:pStyle w:val="NCENTER"/>
      </w:pPr>
    </w:p>
    <w:p w14:paraId="3CE1F580" w14:textId="77777777" w:rsidR="00BB0D98" w:rsidRDefault="00BB0D98" w:rsidP="00A16B49">
      <w:pPr>
        <w:pStyle w:val="NCENTER"/>
      </w:pPr>
    </w:p>
    <w:p w14:paraId="4394060B" w14:textId="77777777" w:rsidR="00EE4AEB" w:rsidRPr="002E0CDC" w:rsidRDefault="00BB0D98" w:rsidP="00BB0D98">
      <w:pPr>
        <w:pStyle w:val="NCENTER"/>
        <w:jc w:val="left"/>
      </w:pPr>
      <w:r>
        <w:t>Accepted and Signed:</w:t>
      </w:r>
    </w:p>
    <w:p w14:paraId="20B8A5F8" w14:textId="77777777" w:rsidR="00F21112" w:rsidRPr="002E0CDC" w:rsidRDefault="00F21112" w:rsidP="001B35B7">
      <w:pPr>
        <w:pStyle w:val="NCENTER"/>
        <w:spacing w:line="240" w:lineRule="auto"/>
      </w:pPr>
    </w:p>
    <w:p w14:paraId="66C3E9FE" w14:textId="77777777" w:rsidR="00F21112" w:rsidRPr="002E0CDC" w:rsidRDefault="00B60C12" w:rsidP="00A16B49">
      <w:pPr>
        <w:pStyle w:val="NCENTER"/>
        <w:tabs>
          <w:tab w:val="right" w:pos="7200"/>
        </w:tabs>
        <w:spacing w:line="240" w:lineRule="auto"/>
        <w:jc w:val="left"/>
      </w:pPr>
      <w:r>
        <w:t>_______________________________________________</w:t>
      </w:r>
      <w:r w:rsidR="00A16B49">
        <w:t>_____________</w:t>
      </w:r>
    </w:p>
    <w:p w14:paraId="04F49962" w14:textId="323D8475" w:rsidR="00F21112" w:rsidRDefault="00D406D4" w:rsidP="002232B4">
      <w:pPr>
        <w:pStyle w:val="NCENTER"/>
        <w:spacing w:line="240" w:lineRule="auto"/>
        <w:jc w:val="left"/>
      </w:pPr>
      <w:r>
        <w:t>Chair</w:t>
      </w:r>
      <w:r w:rsidR="00767DB6">
        <w:tab/>
      </w:r>
      <w:r w:rsidR="00767DB6">
        <w:tab/>
      </w:r>
      <w:r w:rsidR="00A16B49">
        <w:tab/>
      </w:r>
      <w:r w:rsidR="00A16B49">
        <w:tab/>
      </w:r>
      <w:r w:rsidR="00A16B49">
        <w:tab/>
      </w:r>
      <w:r w:rsidR="00A16B49">
        <w:tab/>
        <w:t>Date</w:t>
      </w:r>
    </w:p>
    <w:p w14:paraId="36ACEB7E" w14:textId="372FD099" w:rsidR="00DF0D72" w:rsidRDefault="00DF0D72" w:rsidP="002232B4">
      <w:pPr>
        <w:pStyle w:val="NCENTER"/>
        <w:spacing w:line="240" w:lineRule="auto"/>
        <w:jc w:val="left"/>
      </w:pPr>
    </w:p>
    <w:p w14:paraId="406240B8" w14:textId="77777777" w:rsidR="00E56771" w:rsidRPr="002E0CDC" w:rsidRDefault="00E56771" w:rsidP="002232B4">
      <w:pPr>
        <w:pStyle w:val="NCENTER"/>
        <w:spacing w:line="240" w:lineRule="auto"/>
        <w:jc w:val="left"/>
      </w:pPr>
    </w:p>
    <w:p w14:paraId="22D2FEAB" w14:textId="77777777" w:rsidR="00F21112" w:rsidRPr="002E0CDC" w:rsidRDefault="00B60C12" w:rsidP="00A16B49">
      <w:pPr>
        <w:pStyle w:val="NCENTER"/>
        <w:tabs>
          <w:tab w:val="right" w:pos="7200"/>
        </w:tabs>
        <w:spacing w:line="240" w:lineRule="auto"/>
        <w:jc w:val="left"/>
      </w:pPr>
      <w:r>
        <w:t>_______________</w:t>
      </w:r>
      <w:r w:rsidR="00A16B49">
        <w:t>_____________________________________________</w:t>
      </w:r>
    </w:p>
    <w:p w14:paraId="13809AF3" w14:textId="0FEAC680" w:rsidR="00F21112" w:rsidRDefault="00F21112" w:rsidP="002232B4">
      <w:pPr>
        <w:pStyle w:val="NCENTER"/>
        <w:spacing w:line="240" w:lineRule="auto"/>
        <w:jc w:val="left"/>
      </w:pPr>
      <w:r w:rsidRPr="00BB0D98">
        <w:rPr>
          <w:highlight w:val="lightGray"/>
        </w:rPr>
        <w:t xml:space="preserve">Name of </w:t>
      </w:r>
      <w:r w:rsidR="00E56771">
        <w:rPr>
          <w:highlight w:val="lightGray"/>
        </w:rPr>
        <w:t xml:space="preserve">External </w:t>
      </w:r>
      <w:r w:rsidRPr="00BB0D98">
        <w:rPr>
          <w:highlight w:val="lightGray"/>
        </w:rPr>
        <w:t>Member</w:t>
      </w:r>
      <w:bookmarkStart w:id="1" w:name="_GoBack"/>
      <w:bookmarkEnd w:id="1"/>
      <w:r w:rsidR="00A16B49">
        <w:tab/>
      </w:r>
      <w:r w:rsidR="00A16B49">
        <w:tab/>
      </w:r>
      <w:r w:rsidR="00A16B49">
        <w:tab/>
      </w:r>
      <w:r w:rsidR="00A16B49">
        <w:tab/>
      </w:r>
      <w:r w:rsidR="00A16B49">
        <w:tab/>
      </w:r>
      <w:r w:rsidR="00A16B49">
        <w:tab/>
        <w:t>Date</w:t>
      </w:r>
    </w:p>
    <w:p w14:paraId="47C511ED" w14:textId="3CCDC616" w:rsidR="00DF0D72" w:rsidRDefault="00DF0D72" w:rsidP="002232B4">
      <w:pPr>
        <w:pStyle w:val="NCENTER"/>
        <w:spacing w:line="240" w:lineRule="auto"/>
        <w:jc w:val="left"/>
      </w:pPr>
    </w:p>
    <w:p w14:paraId="3D350C90" w14:textId="77777777" w:rsidR="00E56771" w:rsidRPr="002E0CDC" w:rsidRDefault="00E56771" w:rsidP="002232B4">
      <w:pPr>
        <w:pStyle w:val="NCENTER"/>
        <w:spacing w:line="240" w:lineRule="auto"/>
        <w:jc w:val="left"/>
      </w:pPr>
    </w:p>
    <w:p w14:paraId="4CADAEC0" w14:textId="77777777" w:rsidR="00F21112" w:rsidRPr="002E0CDC" w:rsidRDefault="00B60C12" w:rsidP="00A16B49">
      <w:pPr>
        <w:pStyle w:val="NCENTER"/>
        <w:tabs>
          <w:tab w:val="right" w:pos="7200"/>
        </w:tabs>
        <w:spacing w:line="240" w:lineRule="auto"/>
        <w:jc w:val="left"/>
      </w:pPr>
      <w:r>
        <w:t>_______________________________________________</w:t>
      </w:r>
      <w:r w:rsidR="00A16B49">
        <w:t>_____________</w:t>
      </w:r>
    </w:p>
    <w:p w14:paraId="3E15C6FA" w14:textId="48E5FE68" w:rsidR="00F21112" w:rsidRPr="002E0CDC" w:rsidRDefault="00E56771" w:rsidP="002232B4">
      <w:pPr>
        <w:pStyle w:val="NCENTER"/>
        <w:spacing w:line="240" w:lineRule="auto"/>
        <w:jc w:val="left"/>
      </w:pPr>
      <w:r>
        <w:rPr>
          <w:lang w:val="de-DE"/>
        </w:rPr>
        <w:t>Ian McAndrew, Ph.D.</w:t>
      </w:r>
      <w:r w:rsidR="00632E5C" w:rsidRPr="00632E5C">
        <w:rPr>
          <w:lang w:val="de-DE"/>
        </w:rPr>
        <w:t>.</w:t>
      </w:r>
      <w:r w:rsidR="00632E5C">
        <w:rPr>
          <w:lang w:val="de-DE"/>
        </w:rPr>
        <w:tab/>
      </w:r>
      <w:r w:rsidR="00632E5C">
        <w:rPr>
          <w:lang w:val="de-DE"/>
        </w:rPr>
        <w:tab/>
      </w:r>
      <w:r w:rsidR="00632E5C">
        <w:rPr>
          <w:lang w:val="de-DE"/>
        </w:rPr>
        <w:tab/>
      </w:r>
      <w:r w:rsidR="00632E5C">
        <w:rPr>
          <w:lang w:val="de-DE"/>
        </w:rPr>
        <w:tab/>
      </w:r>
      <w:r w:rsidR="00632E5C">
        <w:rPr>
          <w:lang w:val="de-DE"/>
        </w:rPr>
        <w:tab/>
      </w:r>
      <w:r w:rsidR="00632E5C">
        <w:rPr>
          <w:lang w:val="de-DE"/>
        </w:rPr>
        <w:tab/>
      </w:r>
      <w:r w:rsidR="00BB0D98">
        <w:t>Date</w:t>
      </w:r>
    </w:p>
    <w:p w14:paraId="549E2D9D" w14:textId="23713AEE" w:rsidR="00786A99" w:rsidRPr="00786A99" w:rsidRDefault="00E56771" w:rsidP="00786A99">
      <w:pPr>
        <w:pStyle w:val="NCENTER"/>
        <w:spacing w:line="240" w:lineRule="auto"/>
        <w:jc w:val="left"/>
        <w:rPr>
          <w:lang w:val="de-DE"/>
        </w:rPr>
      </w:pPr>
      <w:r>
        <w:rPr>
          <w:lang w:val="de-DE"/>
        </w:rPr>
        <w:t>Dean of Doctoral Program</w:t>
      </w:r>
      <w:r w:rsidR="00786A99" w:rsidRPr="00786A99">
        <w:rPr>
          <w:lang w:val="de-DE"/>
        </w:rPr>
        <w:t>s </w:t>
      </w:r>
    </w:p>
    <w:p w14:paraId="02B012C2" w14:textId="77777777" w:rsidR="00EE4AEB" w:rsidRDefault="00712BDC" w:rsidP="002232B4">
      <w:pPr>
        <w:pStyle w:val="NCENTER"/>
        <w:spacing w:line="240" w:lineRule="auto"/>
        <w:jc w:val="left"/>
        <w:rPr>
          <w:rFonts w:eastAsia="Helvetica" w:hAnsi="Helvetica" w:cs="Helvetica"/>
          <w:color w:val="000000"/>
          <w:szCs w:val="20"/>
          <w:bdr w:val="nil"/>
        </w:rPr>
      </w:pPr>
      <w:r w:rsidRPr="00712BDC">
        <w:rPr>
          <w:rFonts w:eastAsia="Helvetica" w:hAnsi="Helvetica" w:cs="Helvetica"/>
          <w:color w:val="000000"/>
          <w:szCs w:val="20"/>
          <w:bdr w:val="nil"/>
        </w:rPr>
        <w:t>Capitol Technology University</w:t>
      </w:r>
    </w:p>
    <w:p w14:paraId="37CC4803" w14:textId="77777777" w:rsidR="00712BDC" w:rsidRDefault="00712BDC" w:rsidP="002232B4">
      <w:pPr>
        <w:pStyle w:val="NCENTER"/>
        <w:spacing w:line="240" w:lineRule="auto"/>
        <w:jc w:val="left"/>
      </w:pPr>
    </w:p>
    <w:p w14:paraId="32F36306" w14:textId="77777777" w:rsidR="00F21112" w:rsidRPr="002E0CDC" w:rsidRDefault="00F21112" w:rsidP="00D772BA">
      <w:pPr>
        <w:pStyle w:val="NNOINDENT"/>
        <w:spacing w:line="240" w:lineRule="auto"/>
      </w:pPr>
    </w:p>
    <w:p w14:paraId="3E2AB60C" w14:textId="77777777" w:rsidR="00D712EC" w:rsidRPr="002E0CDC" w:rsidRDefault="00D712EC" w:rsidP="00D712EC">
      <w:pPr>
        <w:pStyle w:val="NNOINDENT"/>
        <w:sectPr w:rsidR="00D712EC" w:rsidRPr="002E0CDC" w:rsidSect="00B15142">
          <w:footerReference w:type="first" r:id="rId10"/>
          <w:pgSz w:w="12240" w:h="15840" w:code="1"/>
          <w:pgMar w:top="1440" w:right="1440" w:bottom="1440" w:left="1440" w:header="706" w:footer="706" w:gutter="0"/>
          <w:cols w:space="708"/>
          <w:vAlign w:val="center"/>
          <w:titlePg/>
          <w:docGrid w:linePitch="360"/>
        </w:sectPr>
      </w:pPr>
    </w:p>
    <w:p w14:paraId="0796AE2C" w14:textId="6CBE90DE" w:rsidR="00D712EC" w:rsidRPr="009763F6" w:rsidRDefault="00AD0449" w:rsidP="00E317F3">
      <w:pPr>
        <w:pStyle w:val="Heading1"/>
      </w:pPr>
      <w:bookmarkStart w:id="2" w:name="_Toc153808667"/>
      <w:r w:rsidRPr="009763F6">
        <w:lastRenderedPageBreak/>
        <w:t>Abstract</w:t>
      </w:r>
      <w:bookmarkEnd w:id="2"/>
    </w:p>
    <w:p w14:paraId="17BE2B20" w14:textId="0DC4F484" w:rsidR="009763F6" w:rsidRDefault="009763F6" w:rsidP="009763F6">
      <w:pPr>
        <w:pStyle w:val="NNOINDENT"/>
      </w:pPr>
      <w:r>
        <w:t xml:space="preserve">Left justify. </w:t>
      </w:r>
      <w:r w:rsidRPr="002E0CDC">
        <w:t>Start here (no indent for first paragraph)</w:t>
      </w:r>
      <w:r>
        <w:t xml:space="preserve">. </w:t>
      </w:r>
      <w:r w:rsidR="001B036F">
        <w:t>Indent any additional paragraphs.</w:t>
      </w:r>
    </w:p>
    <w:p w14:paraId="75892597" w14:textId="77777777" w:rsidR="009763F6" w:rsidRDefault="009763F6" w:rsidP="009763F6">
      <w:r w:rsidRPr="00B7668D">
        <w:rPr>
          <w:i/>
          <w:iCs/>
        </w:rPr>
        <w:t>Keywords</w:t>
      </w:r>
      <w:r>
        <w:t>: keywords, lower case, except proper nouns</w:t>
      </w:r>
    </w:p>
    <w:p w14:paraId="563DA410" w14:textId="77777777" w:rsidR="00BB0D98" w:rsidRDefault="00BB0D98" w:rsidP="00BB0D98">
      <w:pPr>
        <w:pStyle w:val="NNOINDENT"/>
      </w:pPr>
      <w:r>
        <w:t xml:space="preserve">* </w:t>
      </w:r>
      <w:r w:rsidR="004C105C">
        <w:t xml:space="preserve">Placeholder page. </w:t>
      </w:r>
    </w:p>
    <w:p w14:paraId="15CBCCFC" w14:textId="77777777" w:rsidR="00B63657" w:rsidRDefault="00BB0D98" w:rsidP="00BB0D98">
      <w:pPr>
        <w:pStyle w:val="NNOINDENT"/>
      </w:pPr>
      <w:r>
        <w:t xml:space="preserve">* </w:t>
      </w:r>
      <w:r w:rsidR="004C105C">
        <w:t>Will only be completed after all 5 chapters have been completed.</w:t>
      </w:r>
    </w:p>
    <w:p w14:paraId="4683AADA" w14:textId="77777777" w:rsidR="00BB0D98" w:rsidRPr="002E0CDC" w:rsidRDefault="00BB0D98" w:rsidP="00BB0D98">
      <w:pPr>
        <w:pStyle w:val="NNOINDENT"/>
      </w:pPr>
      <w:r>
        <w:t xml:space="preserve">* </w:t>
      </w:r>
      <w:r w:rsidRPr="00BB0D98">
        <w:t>Delete all this wording.</w:t>
      </w:r>
    </w:p>
    <w:p w14:paraId="443E35BA" w14:textId="77777777" w:rsidR="00B63657" w:rsidRDefault="00B63657" w:rsidP="00D772BA">
      <w:pPr>
        <w:pStyle w:val="NCENTER"/>
        <w:jc w:val="left"/>
      </w:pPr>
    </w:p>
    <w:p w14:paraId="219FF3D1" w14:textId="77777777" w:rsidR="00234567" w:rsidRPr="002E0CDC" w:rsidRDefault="00234567" w:rsidP="00D772BA">
      <w:pPr>
        <w:pStyle w:val="NCENTER"/>
        <w:jc w:val="left"/>
      </w:pPr>
    </w:p>
    <w:p w14:paraId="10596B33" w14:textId="77777777" w:rsidR="00B63657" w:rsidRPr="002E0CDC" w:rsidRDefault="00B63657" w:rsidP="00B63657">
      <w:pPr>
        <w:pStyle w:val="NNOINDENT"/>
        <w:sectPr w:rsidR="00B63657" w:rsidRPr="002E0CDC" w:rsidSect="00B15142">
          <w:footerReference w:type="first" r:id="rId11"/>
          <w:pgSz w:w="12240" w:h="15840" w:code="1"/>
          <w:pgMar w:top="1440" w:right="1440" w:bottom="1440" w:left="1440" w:header="708" w:footer="708" w:gutter="0"/>
          <w:cols w:space="708"/>
          <w:titlePg/>
          <w:docGrid w:linePitch="360"/>
        </w:sectPr>
      </w:pPr>
    </w:p>
    <w:p w14:paraId="517247F0" w14:textId="666C92EC" w:rsidR="00D712EC" w:rsidRPr="00990620" w:rsidRDefault="009763F6" w:rsidP="00E317F3">
      <w:pPr>
        <w:pStyle w:val="Heading1"/>
      </w:pPr>
      <w:bookmarkStart w:id="3" w:name="_Toc153808668"/>
      <w:r>
        <w:lastRenderedPageBreak/>
        <w:t>Dedication</w:t>
      </w:r>
      <w:bookmarkEnd w:id="3"/>
      <w:r w:rsidR="00D712EC" w:rsidRPr="00990620">
        <w:t xml:space="preserve"> </w:t>
      </w:r>
    </w:p>
    <w:p w14:paraId="283E95CF" w14:textId="77777777" w:rsidR="00B63657" w:rsidRDefault="00FB5633" w:rsidP="00FB5633">
      <w:r w:rsidRPr="002E0CDC">
        <w:t>Start here</w:t>
      </w:r>
      <w:r w:rsidR="00D772BA">
        <w:t xml:space="preserve"> (indent included)</w:t>
      </w:r>
      <w:r w:rsidRPr="002E0CDC">
        <w:t>.</w:t>
      </w:r>
    </w:p>
    <w:p w14:paraId="0405F4F4" w14:textId="77777777" w:rsidR="004C105C" w:rsidRPr="002E0CDC" w:rsidRDefault="004C105C" w:rsidP="004C105C">
      <w:r>
        <w:t>* Be sure to complete this page before submission to IRB/ARB.</w:t>
      </w:r>
    </w:p>
    <w:p w14:paraId="7392E471" w14:textId="77777777" w:rsidR="00B63657" w:rsidRDefault="004C105C" w:rsidP="004C105C">
      <w:r>
        <w:t>* Delete all this wording.</w:t>
      </w:r>
    </w:p>
    <w:p w14:paraId="6552BEE8" w14:textId="77777777" w:rsidR="0067474A" w:rsidRDefault="0067474A" w:rsidP="004C105C"/>
    <w:p w14:paraId="3272ADDD" w14:textId="77777777" w:rsidR="00234567" w:rsidRPr="002E0CDC" w:rsidRDefault="00234567" w:rsidP="00D772BA">
      <w:pPr>
        <w:pStyle w:val="NCENTER"/>
        <w:jc w:val="left"/>
      </w:pPr>
    </w:p>
    <w:p w14:paraId="7484BA1E" w14:textId="77777777" w:rsidR="00B63657" w:rsidRPr="002E0CDC" w:rsidRDefault="00B63657" w:rsidP="00B63657">
      <w:pPr>
        <w:pStyle w:val="NCENTER"/>
        <w:sectPr w:rsidR="00B63657" w:rsidRPr="002E0CDC" w:rsidSect="00B15142">
          <w:headerReference w:type="default" r:id="rId12"/>
          <w:footerReference w:type="default" r:id="rId13"/>
          <w:pgSz w:w="12240" w:h="15840" w:code="1"/>
          <w:pgMar w:top="1440" w:right="1440" w:bottom="1440" w:left="1440" w:header="708" w:footer="708" w:gutter="0"/>
          <w:cols w:space="708"/>
          <w:docGrid w:linePitch="360"/>
        </w:sectPr>
      </w:pPr>
    </w:p>
    <w:p w14:paraId="22E51201" w14:textId="3BE32912" w:rsidR="00D712EC" w:rsidRPr="00990620" w:rsidRDefault="009763F6" w:rsidP="00E317F3">
      <w:pPr>
        <w:pStyle w:val="Heading1"/>
      </w:pPr>
      <w:bookmarkStart w:id="4" w:name="_Toc153808669"/>
      <w:r>
        <w:lastRenderedPageBreak/>
        <w:t>Acknowledgement</w:t>
      </w:r>
      <w:bookmarkEnd w:id="4"/>
      <w:r w:rsidR="00D712EC" w:rsidRPr="00990620">
        <w:t xml:space="preserve"> </w:t>
      </w:r>
    </w:p>
    <w:p w14:paraId="48F062A4" w14:textId="77777777" w:rsidR="00FB5633" w:rsidRPr="002E0CDC" w:rsidRDefault="00FB5633" w:rsidP="00FB5633">
      <w:r w:rsidRPr="002E0CDC">
        <w:t>Start here</w:t>
      </w:r>
      <w:r w:rsidR="00D772BA">
        <w:t xml:space="preserve"> (indent included)</w:t>
      </w:r>
      <w:r w:rsidRPr="002E0CDC">
        <w:t>.</w:t>
      </w:r>
    </w:p>
    <w:p w14:paraId="490502D9" w14:textId="77777777" w:rsidR="004C105C" w:rsidRPr="002E0CDC" w:rsidRDefault="004C105C" w:rsidP="004C105C">
      <w:r>
        <w:t>* Be sure to complete this page before submission to IRB/ARB.</w:t>
      </w:r>
    </w:p>
    <w:p w14:paraId="604B0D6E" w14:textId="77777777" w:rsidR="00FB5633" w:rsidRDefault="004C105C" w:rsidP="004C105C">
      <w:r>
        <w:t>* Delete all this wording.</w:t>
      </w:r>
    </w:p>
    <w:p w14:paraId="3A4F238E" w14:textId="77777777" w:rsidR="0067474A" w:rsidRDefault="0067474A" w:rsidP="004C105C"/>
    <w:p w14:paraId="0913DC53" w14:textId="77777777" w:rsidR="00234567" w:rsidRPr="002E0CDC" w:rsidRDefault="00234567" w:rsidP="00D772BA">
      <w:pPr>
        <w:pStyle w:val="NCENTER"/>
        <w:jc w:val="left"/>
      </w:pPr>
    </w:p>
    <w:p w14:paraId="59F8188B" w14:textId="77777777" w:rsidR="00FB5633" w:rsidRPr="002E0CDC" w:rsidRDefault="00FB5633" w:rsidP="00B63657">
      <w:pPr>
        <w:pStyle w:val="NCENTER"/>
        <w:sectPr w:rsidR="00FB5633" w:rsidRPr="002E0CDC" w:rsidSect="00B15142">
          <w:pgSz w:w="12240" w:h="15840" w:code="1"/>
          <w:pgMar w:top="1440" w:right="1440" w:bottom="1440" w:left="1440" w:header="708" w:footer="708" w:gutter="0"/>
          <w:cols w:space="708"/>
          <w:docGrid w:linePitch="360"/>
        </w:sectPr>
      </w:pPr>
    </w:p>
    <w:p w14:paraId="1DD275C6" w14:textId="0A65FB1D" w:rsidR="00D712EC" w:rsidRPr="00990620" w:rsidRDefault="009763F6" w:rsidP="00E317F3">
      <w:pPr>
        <w:pStyle w:val="Heading1"/>
      </w:pPr>
      <w:bookmarkStart w:id="5" w:name="_Toc153808670"/>
      <w:r>
        <w:lastRenderedPageBreak/>
        <w:t>Table of Contents</w:t>
      </w:r>
      <w:bookmarkEnd w:id="5"/>
    </w:p>
    <w:p w14:paraId="05810845" w14:textId="677D5DEF" w:rsidR="00E73115" w:rsidRDefault="00B444DB">
      <w:pPr>
        <w:pStyle w:val="TOC1"/>
        <w:tabs>
          <w:tab w:val="right" w:leader="dot" w:pos="9350"/>
        </w:tabs>
        <w:rPr>
          <w:rFonts w:eastAsiaTheme="minorEastAsia" w:cstheme="minorBidi"/>
          <w:b w:val="0"/>
          <w:bCs w:val="0"/>
          <w:i w:val="0"/>
          <w:iCs w:val="0"/>
          <w:noProof/>
          <w:kern w:val="2"/>
          <w:sz w:val="22"/>
          <w:szCs w:val="22"/>
          <w14:ligatures w14:val="standardContextual"/>
        </w:rPr>
      </w:pPr>
      <w:r>
        <w:fldChar w:fldCharType="begin"/>
      </w:r>
      <w:r>
        <w:instrText xml:space="preserve"> TOC \o "1-6" \h \z \u </w:instrText>
      </w:r>
      <w:r>
        <w:fldChar w:fldCharType="separate"/>
      </w:r>
      <w:hyperlink w:anchor="_Toc153808666" w:history="1">
        <w:r w:rsidR="00E73115" w:rsidRPr="00B42C9C">
          <w:rPr>
            <w:rStyle w:val="Hyperlink"/>
            <w:highlight w:val="lightGray"/>
          </w:rPr>
          <w:t>Your Title, Max 12 Words, Can Be Across Two Lines</w:t>
        </w:r>
        <w:r w:rsidR="00E73115">
          <w:rPr>
            <w:noProof/>
            <w:webHidden/>
          </w:rPr>
          <w:tab/>
        </w:r>
        <w:r w:rsidR="00E73115">
          <w:rPr>
            <w:noProof/>
            <w:webHidden/>
          </w:rPr>
          <w:fldChar w:fldCharType="begin"/>
        </w:r>
        <w:r w:rsidR="00E73115">
          <w:rPr>
            <w:noProof/>
            <w:webHidden/>
          </w:rPr>
          <w:instrText xml:space="preserve"> PAGEREF _Toc153808666 \h </w:instrText>
        </w:r>
        <w:r w:rsidR="00E73115">
          <w:rPr>
            <w:noProof/>
            <w:webHidden/>
          </w:rPr>
        </w:r>
        <w:r w:rsidR="00E73115">
          <w:rPr>
            <w:noProof/>
            <w:webHidden/>
          </w:rPr>
          <w:fldChar w:fldCharType="separate"/>
        </w:r>
        <w:r w:rsidR="00E73115">
          <w:rPr>
            <w:noProof/>
            <w:webHidden/>
          </w:rPr>
          <w:t>1</w:t>
        </w:r>
        <w:r w:rsidR="00E73115">
          <w:rPr>
            <w:noProof/>
            <w:webHidden/>
          </w:rPr>
          <w:fldChar w:fldCharType="end"/>
        </w:r>
      </w:hyperlink>
    </w:p>
    <w:p w14:paraId="4226EF3F" w14:textId="0F9929BE"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667" w:history="1">
        <w:r w:rsidR="00E73115" w:rsidRPr="00B42C9C">
          <w:rPr>
            <w:rStyle w:val="Hyperlink"/>
          </w:rPr>
          <w:t>Abstract</w:t>
        </w:r>
        <w:r w:rsidR="00E73115">
          <w:rPr>
            <w:noProof/>
            <w:webHidden/>
          </w:rPr>
          <w:tab/>
        </w:r>
        <w:r w:rsidR="00E73115">
          <w:rPr>
            <w:noProof/>
            <w:webHidden/>
          </w:rPr>
          <w:fldChar w:fldCharType="begin"/>
        </w:r>
        <w:r w:rsidR="00E73115">
          <w:rPr>
            <w:noProof/>
            <w:webHidden/>
          </w:rPr>
          <w:instrText xml:space="preserve"> PAGEREF _Toc153808667 \h </w:instrText>
        </w:r>
        <w:r w:rsidR="00E73115">
          <w:rPr>
            <w:noProof/>
            <w:webHidden/>
          </w:rPr>
        </w:r>
        <w:r w:rsidR="00E73115">
          <w:rPr>
            <w:noProof/>
            <w:webHidden/>
          </w:rPr>
          <w:fldChar w:fldCharType="separate"/>
        </w:r>
        <w:r w:rsidR="00E73115">
          <w:rPr>
            <w:noProof/>
            <w:webHidden/>
          </w:rPr>
          <w:t>3</w:t>
        </w:r>
        <w:r w:rsidR="00E73115">
          <w:rPr>
            <w:noProof/>
            <w:webHidden/>
          </w:rPr>
          <w:fldChar w:fldCharType="end"/>
        </w:r>
      </w:hyperlink>
    </w:p>
    <w:p w14:paraId="6AB515DB" w14:textId="6FC93318"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668" w:history="1">
        <w:r w:rsidR="00E73115" w:rsidRPr="00B42C9C">
          <w:rPr>
            <w:rStyle w:val="Hyperlink"/>
          </w:rPr>
          <w:t>Dedication</w:t>
        </w:r>
        <w:r w:rsidR="00E73115">
          <w:rPr>
            <w:noProof/>
            <w:webHidden/>
          </w:rPr>
          <w:tab/>
        </w:r>
        <w:r w:rsidR="00E73115">
          <w:rPr>
            <w:noProof/>
            <w:webHidden/>
          </w:rPr>
          <w:fldChar w:fldCharType="begin"/>
        </w:r>
        <w:r w:rsidR="00E73115">
          <w:rPr>
            <w:noProof/>
            <w:webHidden/>
          </w:rPr>
          <w:instrText xml:space="preserve"> PAGEREF _Toc153808668 \h </w:instrText>
        </w:r>
        <w:r w:rsidR="00E73115">
          <w:rPr>
            <w:noProof/>
            <w:webHidden/>
          </w:rPr>
        </w:r>
        <w:r w:rsidR="00E73115">
          <w:rPr>
            <w:noProof/>
            <w:webHidden/>
          </w:rPr>
          <w:fldChar w:fldCharType="separate"/>
        </w:r>
        <w:r w:rsidR="00E73115">
          <w:rPr>
            <w:noProof/>
            <w:webHidden/>
          </w:rPr>
          <w:t>4</w:t>
        </w:r>
        <w:r w:rsidR="00E73115">
          <w:rPr>
            <w:noProof/>
            <w:webHidden/>
          </w:rPr>
          <w:fldChar w:fldCharType="end"/>
        </w:r>
      </w:hyperlink>
    </w:p>
    <w:p w14:paraId="401467D2" w14:textId="7CDCDC00"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669" w:history="1">
        <w:r w:rsidR="00E73115" w:rsidRPr="00B42C9C">
          <w:rPr>
            <w:rStyle w:val="Hyperlink"/>
          </w:rPr>
          <w:t>Acknowledgement</w:t>
        </w:r>
        <w:r w:rsidR="00E73115">
          <w:rPr>
            <w:noProof/>
            <w:webHidden/>
          </w:rPr>
          <w:tab/>
        </w:r>
        <w:r w:rsidR="00E73115">
          <w:rPr>
            <w:noProof/>
            <w:webHidden/>
          </w:rPr>
          <w:fldChar w:fldCharType="begin"/>
        </w:r>
        <w:r w:rsidR="00E73115">
          <w:rPr>
            <w:noProof/>
            <w:webHidden/>
          </w:rPr>
          <w:instrText xml:space="preserve"> PAGEREF _Toc153808669 \h </w:instrText>
        </w:r>
        <w:r w:rsidR="00E73115">
          <w:rPr>
            <w:noProof/>
            <w:webHidden/>
          </w:rPr>
        </w:r>
        <w:r w:rsidR="00E73115">
          <w:rPr>
            <w:noProof/>
            <w:webHidden/>
          </w:rPr>
          <w:fldChar w:fldCharType="separate"/>
        </w:r>
        <w:r w:rsidR="00E73115">
          <w:rPr>
            <w:noProof/>
            <w:webHidden/>
          </w:rPr>
          <w:t>5</w:t>
        </w:r>
        <w:r w:rsidR="00E73115">
          <w:rPr>
            <w:noProof/>
            <w:webHidden/>
          </w:rPr>
          <w:fldChar w:fldCharType="end"/>
        </w:r>
      </w:hyperlink>
    </w:p>
    <w:p w14:paraId="69DFC764" w14:textId="7E45A75F"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670" w:history="1">
        <w:r w:rsidR="00E73115" w:rsidRPr="00B42C9C">
          <w:rPr>
            <w:rStyle w:val="Hyperlink"/>
          </w:rPr>
          <w:t>Table of Contents</w:t>
        </w:r>
        <w:r w:rsidR="00E73115">
          <w:rPr>
            <w:noProof/>
            <w:webHidden/>
          </w:rPr>
          <w:tab/>
        </w:r>
        <w:r w:rsidR="00E73115">
          <w:rPr>
            <w:noProof/>
            <w:webHidden/>
          </w:rPr>
          <w:fldChar w:fldCharType="begin"/>
        </w:r>
        <w:r w:rsidR="00E73115">
          <w:rPr>
            <w:noProof/>
            <w:webHidden/>
          </w:rPr>
          <w:instrText xml:space="preserve"> PAGEREF _Toc153808670 \h </w:instrText>
        </w:r>
        <w:r w:rsidR="00E73115">
          <w:rPr>
            <w:noProof/>
            <w:webHidden/>
          </w:rPr>
        </w:r>
        <w:r w:rsidR="00E73115">
          <w:rPr>
            <w:noProof/>
            <w:webHidden/>
          </w:rPr>
          <w:fldChar w:fldCharType="separate"/>
        </w:r>
        <w:r w:rsidR="00E73115">
          <w:rPr>
            <w:noProof/>
            <w:webHidden/>
          </w:rPr>
          <w:t>6</w:t>
        </w:r>
        <w:r w:rsidR="00E73115">
          <w:rPr>
            <w:noProof/>
            <w:webHidden/>
          </w:rPr>
          <w:fldChar w:fldCharType="end"/>
        </w:r>
      </w:hyperlink>
    </w:p>
    <w:p w14:paraId="48F13AF1" w14:textId="0492DA78"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671" w:history="1">
        <w:r w:rsidR="00E73115" w:rsidRPr="00B42C9C">
          <w:rPr>
            <w:rStyle w:val="Hyperlink"/>
          </w:rPr>
          <w:t>List of Tables</w:t>
        </w:r>
        <w:r w:rsidR="00E73115">
          <w:rPr>
            <w:noProof/>
            <w:webHidden/>
          </w:rPr>
          <w:tab/>
        </w:r>
        <w:r w:rsidR="00E73115">
          <w:rPr>
            <w:noProof/>
            <w:webHidden/>
          </w:rPr>
          <w:fldChar w:fldCharType="begin"/>
        </w:r>
        <w:r w:rsidR="00E73115">
          <w:rPr>
            <w:noProof/>
            <w:webHidden/>
          </w:rPr>
          <w:instrText xml:space="preserve"> PAGEREF _Toc153808671 \h </w:instrText>
        </w:r>
        <w:r w:rsidR="00E73115">
          <w:rPr>
            <w:noProof/>
            <w:webHidden/>
          </w:rPr>
        </w:r>
        <w:r w:rsidR="00E73115">
          <w:rPr>
            <w:noProof/>
            <w:webHidden/>
          </w:rPr>
          <w:fldChar w:fldCharType="separate"/>
        </w:r>
        <w:r w:rsidR="00E73115">
          <w:rPr>
            <w:noProof/>
            <w:webHidden/>
          </w:rPr>
          <w:t>9</w:t>
        </w:r>
        <w:r w:rsidR="00E73115">
          <w:rPr>
            <w:noProof/>
            <w:webHidden/>
          </w:rPr>
          <w:fldChar w:fldCharType="end"/>
        </w:r>
      </w:hyperlink>
    </w:p>
    <w:p w14:paraId="696F13CD" w14:textId="31FBDD22"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672" w:history="1">
        <w:r w:rsidR="00E73115" w:rsidRPr="00B42C9C">
          <w:rPr>
            <w:rStyle w:val="Hyperlink"/>
          </w:rPr>
          <w:t>List of Figures</w:t>
        </w:r>
        <w:r w:rsidR="00E73115">
          <w:rPr>
            <w:noProof/>
            <w:webHidden/>
          </w:rPr>
          <w:tab/>
        </w:r>
        <w:r w:rsidR="00E73115">
          <w:rPr>
            <w:noProof/>
            <w:webHidden/>
          </w:rPr>
          <w:fldChar w:fldCharType="begin"/>
        </w:r>
        <w:r w:rsidR="00E73115">
          <w:rPr>
            <w:noProof/>
            <w:webHidden/>
          </w:rPr>
          <w:instrText xml:space="preserve"> PAGEREF _Toc153808672 \h </w:instrText>
        </w:r>
        <w:r w:rsidR="00E73115">
          <w:rPr>
            <w:noProof/>
            <w:webHidden/>
          </w:rPr>
        </w:r>
        <w:r w:rsidR="00E73115">
          <w:rPr>
            <w:noProof/>
            <w:webHidden/>
          </w:rPr>
          <w:fldChar w:fldCharType="separate"/>
        </w:r>
        <w:r w:rsidR="00E73115">
          <w:rPr>
            <w:noProof/>
            <w:webHidden/>
          </w:rPr>
          <w:t>10</w:t>
        </w:r>
        <w:r w:rsidR="00E73115">
          <w:rPr>
            <w:noProof/>
            <w:webHidden/>
          </w:rPr>
          <w:fldChar w:fldCharType="end"/>
        </w:r>
      </w:hyperlink>
    </w:p>
    <w:p w14:paraId="6557A106" w14:textId="5A3AA1EB"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673" w:history="1">
        <w:r w:rsidR="00E73115" w:rsidRPr="00B42C9C">
          <w:rPr>
            <w:rStyle w:val="Hyperlink"/>
          </w:rPr>
          <w:t>Chapter 1: Introduction</w:t>
        </w:r>
        <w:r w:rsidR="00E73115">
          <w:rPr>
            <w:noProof/>
            <w:webHidden/>
          </w:rPr>
          <w:tab/>
        </w:r>
        <w:r w:rsidR="00E73115">
          <w:rPr>
            <w:noProof/>
            <w:webHidden/>
          </w:rPr>
          <w:fldChar w:fldCharType="begin"/>
        </w:r>
        <w:r w:rsidR="00E73115">
          <w:rPr>
            <w:noProof/>
            <w:webHidden/>
          </w:rPr>
          <w:instrText xml:space="preserve"> PAGEREF _Toc153808673 \h </w:instrText>
        </w:r>
        <w:r w:rsidR="00E73115">
          <w:rPr>
            <w:noProof/>
            <w:webHidden/>
          </w:rPr>
        </w:r>
        <w:r w:rsidR="00E73115">
          <w:rPr>
            <w:noProof/>
            <w:webHidden/>
          </w:rPr>
          <w:fldChar w:fldCharType="separate"/>
        </w:r>
        <w:r w:rsidR="00E73115">
          <w:rPr>
            <w:noProof/>
            <w:webHidden/>
          </w:rPr>
          <w:t>11</w:t>
        </w:r>
        <w:r w:rsidR="00E73115">
          <w:rPr>
            <w:noProof/>
            <w:webHidden/>
          </w:rPr>
          <w:fldChar w:fldCharType="end"/>
        </w:r>
      </w:hyperlink>
    </w:p>
    <w:p w14:paraId="6DC93F30" w14:textId="795BAF20"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74" w:history="1">
        <w:r w:rsidR="00E73115" w:rsidRPr="00B42C9C">
          <w:rPr>
            <w:rStyle w:val="Hyperlink"/>
          </w:rPr>
          <w:t>Background of Study (3 pages)</w:t>
        </w:r>
        <w:r w:rsidR="00E73115">
          <w:rPr>
            <w:noProof/>
            <w:webHidden/>
          </w:rPr>
          <w:tab/>
        </w:r>
        <w:r w:rsidR="00E73115">
          <w:rPr>
            <w:noProof/>
            <w:webHidden/>
          </w:rPr>
          <w:fldChar w:fldCharType="begin"/>
        </w:r>
        <w:r w:rsidR="00E73115">
          <w:rPr>
            <w:noProof/>
            <w:webHidden/>
          </w:rPr>
          <w:instrText xml:space="preserve"> PAGEREF _Toc153808674 \h </w:instrText>
        </w:r>
        <w:r w:rsidR="00E73115">
          <w:rPr>
            <w:noProof/>
            <w:webHidden/>
          </w:rPr>
        </w:r>
        <w:r w:rsidR="00E73115">
          <w:rPr>
            <w:noProof/>
            <w:webHidden/>
          </w:rPr>
          <w:fldChar w:fldCharType="separate"/>
        </w:r>
        <w:r w:rsidR="00E73115">
          <w:rPr>
            <w:noProof/>
            <w:webHidden/>
          </w:rPr>
          <w:t>11</w:t>
        </w:r>
        <w:r w:rsidR="00E73115">
          <w:rPr>
            <w:noProof/>
            <w:webHidden/>
          </w:rPr>
          <w:fldChar w:fldCharType="end"/>
        </w:r>
      </w:hyperlink>
    </w:p>
    <w:p w14:paraId="5C8A16BD" w14:textId="7B33DB3A" w:rsidR="00E73115" w:rsidRDefault="001A55F2">
      <w:pPr>
        <w:pStyle w:val="TOC3"/>
        <w:tabs>
          <w:tab w:val="right" w:leader="dot" w:pos="9350"/>
        </w:tabs>
        <w:rPr>
          <w:rFonts w:eastAsiaTheme="minorEastAsia" w:cstheme="minorBidi"/>
          <w:noProof/>
          <w:kern w:val="2"/>
          <w:sz w:val="22"/>
          <w:szCs w:val="22"/>
          <w14:ligatures w14:val="standardContextual"/>
        </w:rPr>
      </w:pPr>
      <w:hyperlink w:anchor="_Toc153808675" w:history="1">
        <w:r w:rsidR="00E73115" w:rsidRPr="00B42C9C">
          <w:rPr>
            <w:rStyle w:val="Hyperlink"/>
          </w:rPr>
          <w:t>Any Headings Level 2</w:t>
        </w:r>
        <w:r w:rsidR="00E73115">
          <w:rPr>
            <w:noProof/>
            <w:webHidden/>
          </w:rPr>
          <w:tab/>
        </w:r>
        <w:r w:rsidR="00E73115">
          <w:rPr>
            <w:noProof/>
            <w:webHidden/>
          </w:rPr>
          <w:fldChar w:fldCharType="begin"/>
        </w:r>
        <w:r w:rsidR="00E73115">
          <w:rPr>
            <w:noProof/>
            <w:webHidden/>
          </w:rPr>
          <w:instrText xml:space="preserve"> PAGEREF _Toc153808675 \h </w:instrText>
        </w:r>
        <w:r w:rsidR="00E73115">
          <w:rPr>
            <w:noProof/>
            <w:webHidden/>
          </w:rPr>
        </w:r>
        <w:r w:rsidR="00E73115">
          <w:rPr>
            <w:noProof/>
            <w:webHidden/>
          </w:rPr>
          <w:fldChar w:fldCharType="separate"/>
        </w:r>
        <w:r w:rsidR="00E73115">
          <w:rPr>
            <w:noProof/>
            <w:webHidden/>
          </w:rPr>
          <w:t>11</w:t>
        </w:r>
        <w:r w:rsidR="00E73115">
          <w:rPr>
            <w:noProof/>
            <w:webHidden/>
          </w:rPr>
          <w:fldChar w:fldCharType="end"/>
        </w:r>
      </w:hyperlink>
    </w:p>
    <w:p w14:paraId="389725B4" w14:textId="2CBE3B8F" w:rsidR="00E73115" w:rsidRDefault="001A55F2">
      <w:pPr>
        <w:pStyle w:val="TOC4"/>
        <w:tabs>
          <w:tab w:val="right" w:leader="dot" w:pos="9350"/>
        </w:tabs>
        <w:rPr>
          <w:rFonts w:eastAsiaTheme="minorEastAsia" w:cstheme="minorBidi"/>
          <w:noProof/>
          <w:kern w:val="2"/>
          <w:sz w:val="22"/>
          <w:szCs w:val="22"/>
          <w14:ligatures w14:val="standardContextual"/>
        </w:rPr>
      </w:pPr>
      <w:hyperlink w:anchor="_Toc153808676" w:history="1">
        <w:r w:rsidR="00E73115" w:rsidRPr="00B42C9C">
          <w:rPr>
            <w:rStyle w:val="Hyperlink"/>
          </w:rPr>
          <w:t>Any Headings Level 3</w:t>
        </w:r>
        <w:r w:rsidR="00E73115">
          <w:rPr>
            <w:noProof/>
            <w:webHidden/>
          </w:rPr>
          <w:tab/>
        </w:r>
        <w:r w:rsidR="00E73115">
          <w:rPr>
            <w:noProof/>
            <w:webHidden/>
          </w:rPr>
          <w:fldChar w:fldCharType="begin"/>
        </w:r>
        <w:r w:rsidR="00E73115">
          <w:rPr>
            <w:noProof/>
            <w:webHidden/>
          </w:rPr>
          <w:instrText xml:space="preserve"> PAGEREF _Toc153808676 \h </w:instrText>
        </w:r>
        <w:r w:rsidR="00E73115">
          <w:rPr>
            <w:noProof/>
            <w:webHidden/>
          </w:rPr>
        </w:r>
        <w:r w:rsidR="00E73115">
          <w:rPr>
            <w:noProof/>
            <w:webHidden/>
          </w:rPr>
          <w:fldChar w:fldCharType="separate"/>
        </w:r>
        <w:r w:rsidR="00E73115">
          <w:rPr>
            <w:noProof/>
            <w:webHidden/>
          </w:rPr>
          <w:t>11</w:t>
        </w:r>
        <w:r w:rsidR="00E73115">
          <w:rPr>
            <w:noProof/>
            <w:webHidden/>
          </w:rPr>
          <w:fldChar w:fldCharType="end"/>
        </w:r>
      </w:hyperlink>
    </w:p>
    <w:p w14:paraId="198E4A74" w14:textId="0C2517A7" w:rsidR="00E73115" w:rsidRDefault="001A55F2">
      <w:pPr>
        <w:pStyle w:val="TOC5"/>
        <w:tabs>
          <w:tab w:val="right" w:leader="dot" w:pos="9350"/>
        </w:tabs>
        <w:rPr>
          <w:rFonts w:eastAsiaTheme="minorEastAsia" w:cstheme="minorBidi"/>
          <w:noProof/>
          <w:kern w:val="2"/>
          <w:sz w:val="22"/>
          <w:szCs w:val="22"/>
          <w14:ligatures w14:val="standardContextual"/>
        </w:rPr>
      </w:pPr>
      <w:hyperlink w:anchor="_Toc153808677" w:history="1">
        <w:r w:rsidR="00E73115" w:rsidRPr="00B42C9C">
          <w:rPr>
            <w:rStyle w:val="Hyperlink"/>
          </w:rPr>
          <w:t>Any Headings Level 4.</w:t>
        </w:r>
        <w:r w:rsidR="00E73115">
          <w:rPr>
            <w:noProof/>
            <w:webHidden/>
          </w:rPr>
          <w:tab/>
        </w:r>
        <w:r w:rsidR="00E73115">
          <w:rPr>
            <w:noProof/>
            <w:webHidden/>
          </w:rPr>
          <w:fldChar w:fldCharType="begin"/>
        </w:r>
        <w:r w:rsidR="00E73115">
          <w:rPr>
            <w:noProof/>
            <w:webHidden/>
          </w:rPr>
          <w:instrText xml:space="preserve"> PAGEREF _Toc153808677 \h </w:instrText>
        </w:r>
        <w:r w:rsidR="00E73115">
          <w:rPr>
            <w:noProof/>
            <w:webHidden/>
          </w:rPr>
        </w:r>
        <w:r w:rsidR="00E73115">
          <w:rPr>
            <w:noProof/>
            <w:webHidden/>
          </w:rPr>
          <w:fldChar w:fldCharType="separate"/>
        </w:r>
        <w:r w:rsidR="00E73115">
          <w:rPr>
            <w:noProof/>
            <w:webHidden/>
          </w:rPr>
          <w:t>11</w:t>
        </w:r>
        <w:r w:rsidR="00E73115">
          <w:rPr>
            <w:noProof/>
            <w:webHidden/>
          </w:rPr>
          <w:fldChar w:fldCharType="end"/>
        </w:r>
      </w:hyperlink>
    </w:p>
    <w:p w14:paraId="02CAF260" w14:textId="123EEFD0" w:rsidR="00E73115" w:rsidRDefault="001A55F2">
      <w:pPr>
        <w:pStyle w:val="TOC6"/>
        <w:tabs>
          <w:tab w:val="right" w:leader="dot" w:pos="9350"/>
        </w:tabs>
        <w:rPr>
          <w:rFonts w:eastAsiaTheme="minorEastAsia" w:cstheme="minorBidi"/>
          <w:noProof/>
          <w:kern w:val="2"/>
          <w:sz w:val="22"/>
          <w:szCs w:val="22"/>
          <w14:ligatures w14:val="standardContextual"/>
        </w:rPr>
      </w:pPr>
      <w:hyperlink w:anchor="_Toc153808678" w:history="1">
        <w:r w:rsidR="00E73115" w:rsidRPr="00B42C9C">
          <w:rPr>
            <w:rStyle w:val="Hyperlink"/>
          </w:rPr>
          <w:t>Any Headings Level 5.</w:t>
        </w:r>
        <w:r w:rsidR="00E73115">
          <w:rPr>
            <w:noProof/>
            <w:webHidden/>
          </w:rPr>
          <w:tab/>
        </w:r>
        <w:r w:rsidR="00E73115">
          <w:rPr>
            <w:noProof/>
            <w:webHidden/>
          </w:rPr>
          <w:fldChar w:fldCharType="begin"/>
        </w:r>
        <w:r w:rsidR="00E73115">
          <w:rPr>
            <w:noProof/>
            <w:webHidden/>
          </w:rPr>
          <w:instrText xml:space="preserve"> PAGEREF _Toc153808678 \h </w:instrText>
        </w:r>
        <w:r w:rsidR="00E73115">
          <w:rPr>
            <w:noProof/>
            <w:webHidden/>
          </w:rPr>
        </w:r>
        <w:r w:rsidR="00E73115">
          <w:rPr>
            <w:noProof/>
            <w:webHidden/>
          </w:rPr>
          <w:fldChar w:fldCharType="separate"/>
        </w:r>
        <w:r w:rsidR="00E73115">
          <w:rPr>
            <w:noProof/>
            <w:webHidden/>
          </w:rPr>
          <w:t>11</w:t>
        </w:r>
        <w:r w:rsidR="00E73115">
          <w:rPr>
            <w:noProof/>
            <w:webHidden/>
          </w:rPr>
          <w:fldChar w:fldCharType="end"/>
        </w:r>
      </w:hyperlink>
    </w:p>
    <w:p w14:paraId="3EC10320" w14:textId="78B68323"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79" w:history="1">
        <w:r w:rsidR="00E73115" w:rsidRPr="00B42C9C">
          <w:rPr>
            <w:rStyle w:val="Hyperlink"/>
          </w:rPr>
          <w:t>Problem Statement (½ - ¾ page)</w:t>
        </w:r>
        <w:r w:rsidR="00E73115">
          <w:rPr>
            <w:noProof/>
            <w:webHidden/>
          </w:rPr>
          <w:tab/>
        </w:r>
        <w:r w:rsidR="00E73115">
          <w:rPr>
            <w:noProof/>
            <w:webHidden/>
          </w:rPr>
          <w:fldChar w:fldCharType="begin"/>
        </w:r>
        <w:r w:rsidR="00E73115">
          <w:rPr>
            <w:noProof/>
            <w:webHidden/>
          </w:rPr>
          <w:instrText xml:space="preserve"> PAGEREF _Toc153808679 \h </w:instrText>
        </w:r>
        <w:r w:rsidR="00E73115">
          <w:rPr>
            <w:noProof/>
            <w:webHidden/>
          </w:rPr>
        </w:r>
        <w:r w:rsidR="00E73115">
          <w:rPr>
            <w:noProof/>
            <w:webHidden/>
          </w:rPr>
          <w:fldChar w:fldCharType="separate"/>
        </w:r>
        <w:r w:rsidR="00E73115">
          <w:rPr>
            <w:noProof/>
            <w:webHidden/>
          </w:rPr>
          <w:t>11</w:t>
        </w:r>
        <w:r w:rsidR="00E73115">
          <w:rPr>
            <w:noProof/>
            <w:webHidden/>
          </w:rPr>
          <w:fldChar w:fldCharType="end"/>
        </w:r>
      </w:hyperlink>
    </w:p>
    <w:p w14:paraId="0DA1A996" w14:textId="2265081D"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80" w:history="1">
        <w:r w:rsidR="00E73115" w:rsidRPr="00B42C9C">
          <w:rPr>
            <w:rStyle w:val="Hyperlink"/>
          </w:rPr>
          <w:t>Purpose of Dissertation Study (¾ page)</w:t>
        </w:r>
        <w:r w:rsidR="00E73115">
          <w:rPr>
            <w:noProof/>
            <w:webHidden/>
          </w:rPr>
          <w:tab/>
        </w:r>
        <w:r w:rsidR="00E73115">
          <w:rPr>
            <w:noProof/>
            <w:webHidden/>
          </w:rPr>
          <w:fldChar w:fldCharType="begin"/>
        </w:r>
        <w:r w:rsidR="00E73115">
          <w:rPr>
            <w:noProof/>
            <w:webHidden/>
          </w:rPr>
          <w:instrText xml:space="preserve"> PAGEREF _Toc153808680 \h </w:instrText>
        </w:r>
        <w:r w:rsidR="00E73115">
          <w:rPr>
            <w:noProof/>
            <w:webHidden/>
          </w:rPr>
        </w:r>
        <w:r w:rsidR="00E73115">
          <w:rPr>
            <w:noProof/>
            <w:webHidden/>
          </w:rPr>
          <w:fldChar w:fldCharType="separate"/>
        </w:r>
        <w:r w:rsidR="00E73115">
          <w:rPr>
            <w:noProof/>
            <w:webHidden/>
          </w:rPr>
          <w:t>11</w:t>
        </w:r>
        <w:r w:rsidR="00E73115">
          <w:rPr>
            <w:noProof/>
            <w:webHidden/>
          </w:rPr>
          <w:fldChar w:fldCharType="end"/>
        </w:r>
      </w:hyperlink>
    </w:p>
    <w:p w14:paraId="0DF3AA80" w14:textId="671AE824"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81" w:history="1">
        <w:r w:rsidR="00E73115" w:rsidRPr="00B42C9C">
          <w:rPr>
            <w:rStyle w:val="Hyperlink"/>
          </w:rPr>
          <w:t>Significance of the Study (1 page)</w:t>
        </w:r>
        <w:r w:rsidR="00E73115">
          <w:rPr>
            <w:noProof/>
            <w:webHidden/>
          </w:rPr>
          <w:tab/>
        </w:r>
        <w:r w:rsidR="00E73115">
          <w:rPr>
            <w:noProof/>
            <w:webHidden/>
          </w:rPr>
          <w:fldChar w:fldCharType="begin"/>
        </w:r>
        <w:r w:rsidR="00E73115">
          <w:rPr>
            <w:noProof/>
            <w:webHidden/>
          </w:rPr>
          <w:instrText xml:space="preserve"> PAGEREF _Toc153808681 \h </w:instrText>
        </w:r>
        <w:r w:rsidR="00E73115">
          <w:rPr>
            <w:noProof/>
            <w:webHidden/>
          </w:rPr>
        </w:r>
        <w:r w:rsidR="00E73115">
          <w:rPr>
            <w:noProof/>
            <w:webHidden/>
          </w:rPr>
          <w:fldChar w:fldCharType="separate"/>
        </w:r>
        <w:r w:rsidR="00E73115">
          <w:rPr>
            <w:noProof/>
            <w:webHidden/>
          </w:rPr>
          <w:t>11</w:t>
        </w:r>
        <w:r w:rsidR="00E73115">
          <w:rPr>
            <w:noProof/>
            <w:webHidden/>
          </w:rPr>
          <w:fldChar w:fldCharType="end"/>
        </w:r>
      </w:hyperlink>
    </w:p>
    <w:p w14:paraId="57E09D28" w14:textId="190EDAE3"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82" w:history="1">
        <w:r w:rsidR="00E73115" w:rsidRPr="00B42C9C">
          <w:rPr>
            <w:rStyle w:val="Hyperlink"/>
          </w:rPr>
          <w:t>Nature of Study (1 to 5 pages)</w:t>
        </w:r>
        <w:r w:rsidR="00E73115">
          <w:rPr>
            <w:noProof/>
            <w:webHidden/>
          </w:rPr>
          <w:tab/>
        </w:r>
        <w:r w:rsidR="00E73115">
          <w:rPr>
            <w:noProof/>
            <w:webHidden/>
          </w:rPr>
          <w:fldChar w:fldCharType="begin"/>
        </w:r>
        <w:r w:rsidR="00E73115">
          <w:rPr>
            <w:noProof/>
            <w:webHidden/>
          </w:rPr>
          <w:instrText xml:space="preserve"> PAGEREF _Toc153808682 \h </w:instrText>
        </w:r>
        <w:r w:rsidR="00E73115">
          <w:rPr>
            <w:noProof/>
            <w:webHidden/>
          </w:rPr>
        </w:r>
        <w:r w:rsidR="00E73115">
          <w:rPr>
            <w:noProof/>
            <w:webHidden/>
          </w:rPr>
          <w:fldChar w:fldCharType="separate"/>
        </w:r>
        <w:r w:rsidR="00E73115">
          <w:rPr>
            <w:noProof/>
            <w:webHidden/>
          </w:rPr>
          <w:t>11</w:t>
        </w:r>
        <w:r w:rsidR="00E73115">
          <w:rPr>
            <w:noProof/>
            <w:webHidden/>
          </w:rPr>
          <w:fldChar w:fldCharType="end"/>
        </w:r>
      </w:hyperlink>
    </w:p>
    <w:p w14:paraId="5EF9EB42" w14:textId="39531579"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83" w:history="1">
        <w:r w:rsidR="00E73115" w:rsidRPr="00B42C9C">
          <w:rPr>
            <w:rStyle w:val="Hyperlink"/>
          </w:rPr>
          <w:t>Hypotheses/Research Questions (1 to 5 pages)</w:t>
        </w:r>
        <w:r w:rsidR="00E73115">
          <w:rPr>
            <w:noProof/>
            <w:webHidden/>
          </w:rPr>
          <w:tab/>
        </w:r>
        <w:r w:rsidR="00E73115">
          <w:rPr>
            <w:noProof/>
            <w:webHidden/>
          </w:rPr>
          <w:fldChar w:fldCharType="begin"/>
        </w:r>
        <w:r w:rsidR="00E73115">
          <w:rPr>
            <w:noProof/>
            <w:webHidden/>
          </w:rPr>
          <w:instrText xml:space="preserve"> PAGEREF _Toc153808683 \h </w:instrText>
        </w:r>
        <w:r w:rsidR="00E73115">
          <w:rPr>
            <w:noProof/>
            <w:webHidden/>
          </w:rPr>
        </w:r>
        <w:r w:rsidR="00E73115">
          <w:rPr>
            <w:noProof/>
            <w:webHidden/>
          </w:rPr>
          <w:fldChar w:fldCharType="separate"/>
        </w:r>
        <w:r w:rsidR="00E73115">
          <w:rPr>
            <w:noProof/>
            <w:webHidden/>
          </w:rPr>
          <w:t>12</w:t>
        </w:r>
        <w:r w:rsidR="00E73115">
          <w:rPr>
            <w:noProof/>
            <w:webHidden/>
          </w:rPr>
          <w:fldChar w:fldCharType="end"/>
        </w:r>
      </w:hyperlink>
    </w:p>
    <w:p w14:paraId="34C33A1D" w14:textId="1CA8CAE0"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84" w:history="1">
        <w:r w:rsidR="00E73115" w:rsidRPr="00B42C9C">
          <w:rPr>
            <w:rStyle w:val="Hyperlink"/>
          </w:rPr>
          <w:t>Conceptual or Theoretical Framework (2-4 pages)</w:t>
        </w:r>
        <w:r w:rsidR="00E73115">
          <w:rPr>
            <w:noProof/>
            <w:webHidden/>
          </w:rPr>
          <w:tab/>
        </w:r>
        <w:r w:rsidR="00E73115">
          <w:rPr>
            <w:noProof/>
            <w:webHidden/>
          </w:rPr>
          <w:fldChar w:fldCharType="begin"/>
        </w:r>
        <w:r w:rsidR="00E73115">
          <w:rPr>
            <w:noProof/>
            <w:webHidden/>
          </w:rPr>
          <w:instrText xml:space="preserve"> PAGEREF _Toc153808684 \h </w:instrText>
        </w:r>
        <w:r w:rsidR="00E73115">
          <w:rPr>
            <w:noProof/>
            <w:webHidden/>
          </w:rPr>
        </w:r>
        <w:r w:rsidR="00E73115">
          <w:rPr>
            <w:noProof/>
            <w:webHidden/>
          </w:rPr>
          <w:fldChar w:fldCharType="separate"/>
        </w:r>
        <w:r w:rsidR="00E73115">
          <w:rPr>
            <w:noProof/>
            <w:webHidden/>
          </w:rPr>
          <w:t>12</w:t>
        </w:r>
        <w:r w:rsidR="00E73115">
          <w:rPr>
            <w:noProof/>
            <w:webHidden/>
          </w:rPr>
          <w:fldChar w:fldCharType="end"/>
        </w:r>
      </w:hyperlink>
    </w:p>
    <w:p w14:paraId="40993D08" w14:textId="47CEC823"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85" w:history="1">
        <w:r w:rsidR="00E73115" w:rsidRPr="00B42C9C">
          <w:rPr>
            <w:rStyle w:val="Hyperlink"/>
          </w:rPr>
          <w:t>Definitions (0 to 1 page)</w:t>
        </w:r>
        <w:r w:rsidR="00E73115">
          <w:rPr>
            <w:noProof/>
            <w:webHidden/>
          </w:rPr>
          <w:tab/>
        </w:r>
        <w:r w:rsidR="00E73115">
          <w:rPr>
            <w:noProof/>
            <w:webHidden/>
          </w:rPr>
          <w:fldChar w:fldCharType="begin"/>
        </w:r>
        <w:r w:rsidR="00E73115">
          <w:rPr>
            <w:noProof/>
            <w:webHidden/>
          </w:rPr>
          <w:instrText xml:space="preserve"> PAGEREF _Toc153808685 \h </w:instrText>
        </w:r>
        <w:r w:rsidR="00E73115">
          <w:rPr>
            <w:noProof/>
            <w:webHidden/>
          </w:rPr>
        </w:r>
        <w:r w:rsidR="00E73115">
          <w:rPr>
            <w:noProof/>
            <w:webHidden/>
          </w:rPr>
          <w:fldChar w:fldCharType="separate"/>
        </w:r>
        <w:r w:rsidR="00E73115">
          <w:rPr>
            <w:noProof/>
            <w:webHidden/>
          </w:rPr>
          <w:t>12</w:t>
        </w:r>
        <w:r w:rsidR="00E73115">
          <w:rPr>
            <w:noProof/>
            <w:webHidden/>
          </w:rPr>
          <w:fldChar w:fldCharType="end"/>
        </w:r>
      </w:hyperlink>
    </w:p>
    <w:p w14:paraId="51C73538" w14:textId="033D15CD"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86" w:history="1">
        <w:r w:rsidR="00E73115" w:rsidRPr="00B42C9C">
          <w:rPr>
            <w:rStyle w:val="Hyperlink"/>
          </w:rPr>
          <w:t>Assumptions (¼ to 2 pages)</w:t>
        </w:r>
        <w:r w:rsidR="00E73115">
          <w:rPr>
            <w:noProof/>
            <w:webHidden/>
          </w:rPr>
          <w:tab/>
        </w:r>
        <w:r w:rsidR="00E73115">
          <w:rPr>
            <w:noProof/>
            <w:webHidden/>
          </w:rPr>
          <w:fldChar w:fldCharType="begin"/>
        </w:r>
        <w:r w:rsidR="00E73115">
          <w:rPr>
            <w:noProof/>
            <w:webHidden/>
          </w:rPr>
          <w:instrText xml:space="preserve"> PAGEREF _Toc153808686 \h </w:instrText>
        </w:r>
        <w:r w:rsidR="00E73115">
          <w:rPr>
            <w:noProof/>
            <w:webHidden/>
          </w:rPr>
        </w:r>
        <w:r w:rsidR="00E73115">
          <w:rPr>
            <w:noProof/>
            <w:webHidden/>
          </w:rPr>
          <w:fldChar w:fldCharType="separate"/>
        </w:r>
        <w:r w:rsidR="00E73115">
          <w:rPr>
            <w:noProof/>
            <w:webHidden/>
          </w:rPr>
          <w:t>12</w:t>
        </w:r>
        <w:r w:rsidR="00E73115">
          <w:rPr>
            <w:noProof/>
            <w:webHidden/>
          </w:rPr>
          <w:fldChar w:fldCharType="end"/>
        </w:r>
      </w:hyperlink>
    </w:p>
    <w:p w14:paraId="625192F6" w14:textId="1C6C19BC"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87" w:history="1">
        <w:r w:rsidR="00E73115" w:rsidRPr="00B42C9C">
          <w:rPr>
            <w:rStyle w:val="Hyperlink"/>
          </w:rPr>
          <w:t>Scope, Limitations, and Delimitations (1 to 2 pages)</w:t>
        </w:r>
        <w:r w:rsidR="00E73115">
          <w:rPr>
            <w:noProof/>
            <w:webHidden/>
          </w:rPr>
          <w:tab/>
        </w:r>
        <w:r w:rsidR="00E73115">
          <w:rPr>
            <w:noProof/>
            <w:webHidden/>
          </w:rPr>
          <w:fldChar w:fldCharType="begin"/>
        </w:r>
        <w:r w:rsidR="00E73115">
          <w:rPr>
            <w:noProof/>
            <w:webHidden/>
          </w:rPr>
          <w:instrText xml:space="preserve"> PAGEREF _Toc153808687 \h </w:instrText>
        </w:r>
        <w:r w:rsidR="00E73115">
          <w:rPr>
            <w:noProof/>
            <w:webHidden/>
          </w:rPr>
        </w:r>
        <w:r w:rsidR="00E73115">
          <w:rPr>
            <w:noProof/>
            <w:webHidden/>
          </w:rPr>
          <w:fldChar w:fldCharType="separate"/>
        </w:r>
        <w:r w:rsidR="00E73115">
          <w:rPr>
            <w:noProof/>
            <w:webHidden/>
          </w:rPr>
          <w:t>12</w:t>
        </w:r>
        <w:r w:rsidR="00E73115">
          <w:rPr>
            <w:noProof/>
            <w:webHidden/>
          </w:rPr>
          <w:fldChar w:fldCharType="end"/>
        </w:r>
      </w:hyperlink>
    </w:p>
    <w:p w14:paraId="6E7FDD9A" w14:textId="77EBFCFF"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88" w:history="1">
        <w:r w:rsidR="00E73115" w:rsidRPr="00B42C9C">
          <w:rPr>
            <w:rStyle w:val="Hyperlink"/>
          </w:rPr>
          <w:t>Chapter Summary (½ to 1 page)</w:t>
        </w:r>
        <w:r w:rsidR="00E73115">
          <w:rPr>
            <w:noProof/>
            <w:webHidden/>
          </w:rPr>
          <w:tab/>
        </w:r>
        <w:r w:rsidR="00E73115">
          <w:rPr>
            <w:noProof/>
            <w:webHidden/>
          </w:rPr>
          <w:fldChar w:fldCharType="begin"/>
        </w:r>
        <w:r w:rsidR="00E73115">
          <w:rPr>
            <w:noProof/>
            <w:webHidden/>
          </w:rPr>
          <w:instrText xml:space="preserve"> PAGEREF _Toc153808688 \h </w:instrText>
        </w:r>
        <w:r w:rsidR="00E73115">
          <w:rPr>
            <w:noProof/>
            <w:webHidden/>
          </w:rPr>
        </w:r>
        <w:r w:rsidR="00E73115">
          <w:rPr>
            <w:noProof/>
            <w:webHidden/>
          </w:rPr>
          <w:fldChar w:fldCharType="separate"/>
        </w:r>
        <w:r w:rsidR="00E73115">
          <w:rPr>
            <w:noProof/>
            <w:webHidden/>
          </w:rPr>
          <w:t>12</w:t>
        </w:r>
        <w:r w:rsidR="00E73115">
          <w:rPr>
            <w:noProof/>
            <w:webHidden/>
          </w:rPr>
          <w:fldChar w:fldCharType="end"/>
        </w:r>
      </w:hyperlink>
    </w:p>
    <w:p w14:paraId="3A654EE9" w14:textId="29C6118A"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689" w:history="1">
        <w:r w:rsidR="00E73115" w:rsidRPr="00B42C9C">
          <w:rPr>
            <w:rStyle w:val="Hyperlink"/>
          </w:rPr>
          <w:t>Chapter 2: Literature Review</w:t>
        </w:r>
        <w:r w:rsidR="00E73115">
          <w:rPr>
            <w:noProof/>
            <w:webHidden/>
          </w:rPr>
          <w:tab/>
        </w:r>
        <w:r w:rsidR="00E73115">
          <w:rPr>
            <w:noProof/>
            <w:webHidden/>
          </w:rPr>
          <w:fldChar w:fldCharType="begin"/>
        </w:r>
        <w:r w:rsidR="00E73115">
          <w:rPr>
            <w:noProof/>
            <w:webHidden/>
          </w:rPr>
          <w:instrText xml:space="preserve"> PAGEREF _Toc153808689 \h </w:instrText>
        </w:r>
        <w:r w:rsidR="00E73115">
          <w:rPr>
            <w:noProof/>
            <w:webHidden/>
          </w:rPr>
        </w:r>
        <w:r w:rsidR="00E73115">
          <w:rPr>
            <w:noProof/>
            <w:webHidden/>
          </w:rPr>
          <w:fldChar w:fldCharType="separate"/>
        </w:r>
        <w:r w:rsidR="00E73115">
          <w:rPr>
            <w:noProof/>
            <w:webHidden/>
          </w:rPr>
          <w:t>13</w:t>
        </w:r>
        <w:r w:rsidR="00E73115">
          <w:rPr>
            <w:noProof/>
            <w:webHidden/>
          </w:rPr>
          <w:fldChar w:fldCharType="end"/>
        </w:r>
      </w:hyperlink>
    </w:p>
    <w:p w14:paraId="5B91251F" w14:textId="1EF233AD"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90" w:history="1">
        <w:r w:rsidR="00E73115" w:rsidRPr="00B42C9C">
          <w:rPr>
            <w:rStyle w:val="Hyperlink"/>
          </w:rPr>
          <w:t>Title Searches</w:t>
        </w:r>
        <w:r w:rsidR="00E73115">
          <w:rPr>
            <w:noProof/>
            <w:webHidden/>
          </w:rPr>
          <w:tab/>
        </w:r>
        <w:r w:rsidR="00E73115">
          <w:rPr>
            <w:noProof/>
            <w:webHidden/>
          </w:rPr>
          <w:fldChar w:fldCharType="begin"/>
        </w:r>
        <w:r w:rsidR="00E73115">
          <w:rPr>
            <w:noProof/>
            <w:webHidden/>
          </w:rPr>
          <w:instrText xml:space="preserve"> PAGEREF _Toc153808690 \h </w:instrText>
        </w:r>
        <w:r w:rsidR="00E73115">
          <w:rPr>
            <w:noProof/>
            <w:webHidden/>
          </w:rPr>
        </w:r>
        <w:r w:rsidR="00E73115">
          <w:rPr>
            <w:noProof/>
            <w:webHidden/>
          </w:rPr>
          <w:fldChar w:fldCharType="separate"/>
        </w:r>
        <w:r w:rsidR="00E73115">
          <w:rPr>
            <w:noProof/>
            <w:webHidden/>
          </w:rPr>
          <w:t>13</w:t>
        </w:r>
        <w:r w:rsidR="00E73115">
          <w:rPr>
            <w:noProof/>
            <w:webHidden/>
          </w:rPr>
          <w:fldChar w:fldCharType="end"/>
        </w:r>
      </w:hyperlink>
    </w:p>
    <w:p w14:paraId="6A4A065A" w14:textId="7EE7228F" w:rsidR="00E73115" w:rsidRDefault="001A55F2">
      <w:pPr>
        <w:pStyle w:val="TOC3"/>
        <w:tabs>
          <w:tab w:val="right" w:leader="dot" w:pos="9350"/>
        </w:tabs>
        <w:rPr>
          <w:rFonts w:eastAsiaTheme="minorEastAsia" w:cstheme="minorBidi"/>
          <w:noProof/>
          <w:kern w:val="2"/>
          <w:sz w:val="22"/>
          <w:szCs w:val="22"/>
          <w14:ligatures w14:val="standardContextual"/>
        </w:rPr>
      </w:pPr>
      <w:hyperlink w:anchor="_Toc153808691" w:history="1">
        <w:r w:rsidR="00E73115" w:rsidRPr="00B42C9C">
          <w:rPr>
            <w:rStyle w:val="Hyperlink"/>
          </w:rPr>
          <w:t>Any headings level 2</w:t>
        </w:r>
        <w:r w:rsidR="00E73115">
          <w:rPr>
            <w:noProof/>
            <w:webHidden/>
          </w:rPr>
          <w:tab/>
        </w:r>
        <w:r w:rsidR="00E73115">
          <w:rPr>
            <w:noProof/>
            <w:webHidden/>
          </w:rPr>
          <w:fldChar w:fldCharType="begin"/>
        </w:r>
        <w:r w:rsidR="00E73115">
          <w:rPr>
            <w:noProof/>
            <w:webHidden/>
          </w:rPr>
          <w:instrText xml:space="preserve"> PAGEREF _Toc153808691 \h </w:instrText>
        </w:r>
        <w:r w:rsidR="00E73115">
          <w:rPr>
            <w:noProof/>
            <w:webHidden/>
          </w:rPr>
        </w:r>
        <w:r w:rsidR="00E73115">
          <w:rPr>
            <w:noProof/>
            <w:webHidden/>
          </w:rPr>
          <w:fldChar w:fldCharType="separate"/>
        </w:r>
        <w:r w:rsidR="00E73115">
          <w:rPr>
            <w:noProof/>
            <w:webHidden/>
          </w:rPr>
          <w:t>13</w:t>
        </w:r>
        <w:r w:rsidR="00E73115">
          <w:rPr>
            <w:noProof/>
            <w:webHidden/>
          </w:rPr>
          <w:fldChar w:fldCharType="end"/>
        </w:r>
      </w:hyperlink>
    </w:p>
    <w:p w14:paraId="34E2A0B5" w14:textId="6950A1E4"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92" w:history="1">
        <w:r w:rsidR="00E73115" w:rsidRPr="00B42C9C">
          <w:rPr>
            <w:rStyle w:val="Hyperlink"/>
          </w:rPr>
          <w:t>Articles</w:t>
        </w:r>
        <w:r w:rsidR="00E73115">
          <w:rPr>
            <w:noProof/>
            <w:webHidden/>
          </w:rPr>
          <w:tab/>
        </w:r>
        <w:r w:rsidR="00E73115">
          <w:rPr>
            <w:noProof/>
            <w:webHidden/>
          </w:rPr>
          <w:fldChar w:fldCharType="begin"/>
        </w:r>
        <w:r w:rsidR="00E73115">
          <w:rPr>
            <w:noProof/>
            <w:webHidden/>
          </w:rPr>
          <w:instrText xml:space="preserve"> PAGEREF _Toc153808692 \h </w:instrText>
        </w:r>
        <w:r w:rsidR="00E73115">
          <w:rPr>
            <w:noProof/>
            <w:webHidden/>
          </w:rPr>
        </w:r>
        <w:r w:rsidR="00E73115">
          <w:rPr>
            <w:noProof/>
            <w:webHidden/>
          </w:rPr>
          <w:fldChar w:fldCharType="separate"/>
        </w:r>
        <w:r w:rsidR="00E73115">
          <w:rPr>
            <w:noProof/>
            <w:webHidden/>
          </w:rPr>
          <w:t>13</w:t>
        </w:r>
        <w:r w:rsidR="00E73115">
          <w:rPr>
            <w:noProof/>
            <w:webHidden/>
          </w:rPr>
          <w:fldChar w:fldCharType="end"/>
        </w:r>
      </w:hyperlink>
    </w:p>
    <w:p w14:paraId="753C1CD0" w14:textId="42BC9FC4"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93" w:history="1">
        <w:r w:rsidR="00E73115" w:rsidRPr="00B42C9C">
          <w:rPr>
            <w:rStyle w:val="Hyperlink"/>
          </w:rPr>
          <w:t>Research Documents</w:t>
        </w:r>
        <w:r w:rsidR="00E73115">
          <w:rPr>
            <w:noProof/>
            <w:webHidden/>
          </w:rPr>
          <w:tab/>
        </w:r>
        <w:r w:rsidR="00E73115">
          <w:rPr>
            <w:noProof/>
            <w:webHidden/>
          </w:rPr>
          <w:fldChar w:fldCharType="begin"/>
        </w:r>
        <w:r w:rsidR="00E73115">
          <w:rPr>
            <w:noProof/>
            <w:webHidden/>
          </w:rPr>
          <w:instrText xml:space="preserve"> PAGEREF _Toc153808693 \h </w:instrText>
        </w:r>
        <w:r w:rsidR="00E73115">
          <w:rPr>
            <w:noProof/>
            <w:webHidden/>
          </w:rPr>
        </w:r>
        <w:r w:rsidR="00E73115">
          <w:rPr>
            <w:noProof/>
            <w:webHidden/>
          </w:rPr>
          <w:fldChar w:fldCharType="separate"/>
        </w:r>
        <w:r w:rsidR="00E73115">
          <w:rPr>
            <w:noProof/>
            <w:webHidden/>
          </w:rPr>
          <w:t>13</w:t>
        </w:r>
        <w:r w:rsidR="00E73115">
          <w:rPr>
            <w:noProof/>
            <w:webHidden/>
          </w:rPr>
          <w:fldChar w:fldCharType="end"/>
        </w:r>
      </w:hyperlink>
    </w:p>
    <w:p w14:paraId="1E2A4855" w14:textId="00C5C296"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94" w:history="1">
        <w:r w:rsidR="00E73115" w:rsidRPr="00B42C9C">
          <w:rPr>
            <w:rStyle w:val="Hyperlink"/>
          </w:rPr>
          <w:t>Journals Researched</w:t>
        </w:r>
        <w:r w:rsidR="00E73115">
          <w:rPr>
            <w:noProof/>
            <w:webHidden/>
          </w:rPr>
          <w:tab/>
        </w:r>
        <w:r w:rsidR="00E73115">
          <w:rPr>
            <w:noProof/>
            <w:webHidden/>
          </w:rPr>
          <w:fldChar w:fldCharType="begin"/>
        </w:r>
        <w:r w:rsidR="00E73115">
          <w:rPr>
            <w:noProof/>
            <w:webHidden/>
          </w:rPr>
          <w:instrText xml:space="preserve"> PAGEREF _Toc153808694 \h </w:instrText>
        </w:r>
        <w:r w:rsidR="00E73115">
          <w:rPr>
            <w:noProof/>
            <w:webHidden/>
          </w:rPr>
        </w:r>
        <w:r w:rsidR="00E73115">
          <w:rPr>
            <w:noProof/>
            <w:webHidden/>
          </w:rPr>
          <w:fldChar w:fldCharType="separate"/>
        </w:r>
        <w:r w:rsidR="00E73115">
          <w:rPr>
            <w:noProof/>
            <w:webHidden/>
          </w:rPr>
          <w:t>13</w:t>
        </w:r>
        <w:r w:rsidR="00E73115">
          <w:rPr>
            <w:noProof/>
            <w:webHidden/>
          </w:rPr>
          <w:fldChar w:fldCharType="end"/>
        </w:r>
      </w:hyperlink>
    </w:p>
    <w:p w14:paraId="5725A697" w14:textId="63B3FF67"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95" w:history="1">
        <w:r w:rsidR="00E73115" w:rsidRPr="00B42C9C">
          <w:rPr>
            <w:rStyle w:val="Hyperlink"/>
          </w:rPr>
          <w:t>Historical Overview</w:t>
        </w:r>
        <w:r w:rsidR="00E73115">
          <w:rPr>
            <w:noProof/>
            <w:webHidden/>
          </w:rPr>
          <w:tab/>
        </w:r>
        <w:r w:rsidR="00E73115">
          <w:rPr>
            <w:noProof/>
            <w:webHidden/>
          </w:rPr>
          <w:fldChar w:fldCharType="begin"/>
        </w:r>
        <w:r w:rsidR="00E73115">
          <w:rPr>
            <w:noProof/>
            <w:webHidden/>
          </w:rPr>
          <w:instrText xml:space="preserve"> PAGEREF _Toc153808695 \h </w:instrText>
        </w:r>
        <w:r w:rsidR="00E73115">
          <w:rPr>
            <w:noProof/>
            <w:webHidden/>
          </w:rPr>
        </w:r>
        <w:r w:rsidR="00E73115">
          <w:rPr>
            <w:noProof/>
            <w:webHidden/>
          </w:rPr>
          <w:fldChar w:fldCharType="separate"/>
        </w:r>
        <w:r w:rsidR="00E73115">
          <w:rPr>
            <w:noProof/>
            <w:webHidden/>
          </w:rPr>
          <w:t>13</w:t>
        </w:r>
        <w:r w:rsidR="00E73115">
          <w:rPr>
            <w:noProof/>
            <w:webHidden/>
          </w:rPr>
          <w:fldChar w:fldCharType="end"/>
        </w:r>
      </w:hyperlink>
    </w:p>
    <w:p w14:paraId="5A74D428" w14:textId="72528A15"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96" w:history="1">
        <w:r w:rsidR="00E73115" w:rsidRPr="00B42C9C">
          <w:rPr>
            <w:rStyle w:val="Hyperlink"/>
          </w:rPr>
          <w:t>Current Findings</w:t>
        </w:r>
        <w:r w:rsidR="00E73115">
          <w:rPr>
            <w:noProof/>
            <w:webHidden/>
          </w:rPr>
          <w:tab/>
        </w:r>
        <w:r w:rsidR="00E73115">
          <w:rPr>
            <w:noProof/>
            <w:webHidden/>
          </w:rPr>
          <w:fldChar w:fldCharType="begin"/>
        </w:r>
        <w:r w:rsidR="00E73115">
          <w:rPr>
            <w:noProof/>
            <w:webHidden/>
          </w:rPr>
          <w:instrText xml:space="preserve"> PAGEREF _Toc153808696 \h </w:instrText>
        </w:r>
        <w:r w:rsidR="00E73115">
          <w:rPr>
            <w:noProof/>
            <w:webHidden/>
          </w:rPr>
        </w:r>
        <w:r w:rsidR="00E73115">
          <w:rPr>
            <w:noProof/>
            <w:webHidden/>
          </w:rPr>
          <w:fldChar w:fldCharType="separate"/>
        </w:r>
        <w:r w:rsidR="00E73115">
          <w:rPr>
            <w:noProof/>
            <w:webHidden/>
          </w:rPr>
          <w:t>13</w:t>
        </w:r>
        <w:r w:rsidR="00E73115">
          <w:rPr>
            <w:noProof/>
            <w:webHidden/>
          </w:rPr>
          <w:fldChar w:fldCharType="end"/>
        </w:r>
      </w:hyperlink>
    </w:p>
    <w:p w14:paraId="4EFBF28C" w14:textId="22F2C7F0"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97" w:history="1">
        <w:r w:rsidR="00E73115" w:rsidRPr="00B42C9C">
          <w:rPr>
            <w:rStyle w:val="Hyperlink"/>
          </w:rPr>
          <w:t>Chapter Conclusion (½ to 1 page)</w:t>
        </w:r>
        <w:r w:rsidR="00E73115">
          <w:rPr>
            <w:noProof/>
            <w:webHidden/>
          </w:rPr>
          <w:tab/>
        </w:r>
        <w:r w:rsidR="00E73115">
          <w:rPr>
            <w:noProof/>
            <w:webHidden/>
          </w:rPr>
          <w:fldChar w:fldCharType="begin"/>
        </w:r>
        <w:r w:rsidR="00E73115">
          <w:rPr>
            <w:noProof/>
            <w:webHidden/>
          </w:rPr>
          <w:instrText xml:space="preserve"> PAGEREF _Toc153808697 \h </w:instrText>
        </w:r>
        <w:r w:rsidR="00E73115">
          <w:rPr>
            <w:noProof/>
            <w:webHidden/>
          </w:rPr>
        </w:r>
        <w:r w:rsidR="00E73115">
          <w:rPr>
            <w:noProof/>
            <w:webHidden/>
          </w:rPr>
          <w:fldChar w:fldCharType="separate"/>
        </w:r>
        <w:r w:rsidR="00E73115">
          <w:rPr>
            <w:noProof/>
            <w:webHidden/>
          </w:rPr>
          <w:t>13</w:t>
        </w:r>
        <w:r w:rsidR="00E73115">
          <w:rPr>
            <w:noProof/>
            <w:webHidden/>
          </w:rPr>
          <w:fldChar w:fldCharType="end"/>
        </w:r>
      </w:hyperlink>
    </w:p>
    <w:p w14:paraId="3294D3E7" w14:textId="427D1B3A"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698" w:history="1">
        <w:r w:rsidR="00E73115" w:rsidRPr="00B42C9C">
          <w:rPr>
            <w:rStyle w:val="Hyperlink"/>
          </w:rPr>
          <w:t>Chapter Summary (½ to 1 page)</w:t>
        </w:r>
        <w:r w:rsidR="00E73115">
          <w:rPr>
            <w:noProof/>
            <w:webHidden/>
          </w:rPr>
          <w:tab/>
        </w:r>
        <w:r w:rsidR="00E73115">
          <w:rPr>
            <w:noProof/>
            <w:webHidden/>
          </w:rPr>
          <w:fldChar w:fldCharType="begin"/>
        </w:r>
        <w:r w:rsidR="00E73115">
          <w:rPr>
            <w:noProof/>
            <w:webHidden/>
          </w:rPr>
          <w:instrText xml:space="preserve"> PAGEREF _Toc153808698 \h </w:instrText>
        </w:r>
        <w:r w:rsidR="00E73115">
          <w:rPr>
            <w:noProof/>
            <w:webHidden/>
          </w:rPr>
        </w:r>
        <w:r w:rsidR="00E73115">
          <w:rPr>
            <w:noProof/>
            <w:webHidden/>
          </w:rPr>
          <w:fldChar w:fldCharType="separate"/>
        </w:r>
        <w:r w:rsidR="00E73115">
          <w:rPr>
            <w:noProof/>
            <w:webHidden/>
          </w:rPr>
          <w:t>14</w:t>
        </w:r>
        <w:r w:rsidR="00E73115">
          <w:rPr>
            <w:noProof/>
            <w:webHidden/>
          </w:rPr>
          <w:fldChar w:fldCharType="end"/>
        </w:r>
      </w:hyperlink>
    </w:p>
    <w:p w14:paraId="1292261A" w14:textId="550EDE26"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699" w:history="1">
        <w:r w:rsidR="00E73115" w:rsidRPr="00B42C9C">
          <w:rPr>
            <w:rStyle w:val="Hyperlink"/>
          </w:rPr>
          <w:t>Chapter 3: Method</w:t>
        </w:r>
        <w:r w:rsidR="00E73115">
          <w:rPr>
            <w:noProof/>
            <w:webHidden/>
          </w:rPr>
          <w:tab/>
        </w:r>
        <w:r w:rsidR="00E73115">
          <w:rPr>
            <w:noProof/>
            <w:webHidden/>
          </w:rPr>
          <w:fldChar w:fldCharType="begin"/>
        </w:r>
        <w:r w:rsidR="00E73115">
          <w:rPr>
            <w:noProof/>
            <w:webHidden/>
          </w:rPr>
          <w:instrText xml:space="preserve"> PAGEREF _Toc153808699 \h </w:instrText>
        </w:r>
        <w:r w:rsidR="00E73115">
          <w:rPr>
            <w:noProof/>
            <w:webHidden/>
          </w:rPr>
        </w:r>
        <w:r w:rsidR="00E73115">
          <w:rPr>
            <w:noProof/>
            <w:webHidden/>
          </w:rPr>
          <w:fldChar w:fldCharType="separate"/>
        </w:r>
        <w:r w:rsidR="00E73115">
          <w:rPr>
            <w:noProof/>
            <w:webHidden/>
          </w:rPr>
          <w:t>15</w:t>
        </w:r>
        <w:r w:rsidR="00E73115">
          <w:rPr>
            <w:noProof/>
            <w:webHidden/>
          </w:rPr>
          <w:fldChar w:fldCharType="end"/>
        </w:r>
      </w:hyperlink>
    </w:p>
    <w:p w14:paraId="0BCC7D7A" w14:textId="5AC4F904"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00" w:history="1">
        <w:r w:rsidR="00E73115" w:rsidRPr="00B42C9C">
          <w:rPr>
            <w:rStyle w:val="Hyperlink"/>
          </w:rPr>
          <w:t>Research Method and Design Appropriateness</w:t>
        </w:r>
        <w:r w:rsidR="00E73115">
          <w:rPr>
            <w:noProof/>
            <w:webHidden/>
          </w:rPr>
          <w:tab/>
        </w:r>
        <w:r w:rsidR="00E73115">
          <w:rPr>
            <w:noProof/>
            <w:webHidden/>
          </w:rPr>
          <w:fldChar w:fldCharType="begin"/>
        </w:r>
        <w:r w:rsidR="00E73115">
          <w:rPr>
            <w:noProof/>
            <w:webHidden/>
          </w:rPr>
          <w:instrText xml:space="preserve"> PAGEREF _Toc153808700 \h </w:instrText>
        </w:r>
        <w:r w:rsidR="00E73115">
          <w:rPr>
            <w:noProof/>
            <w:webHidden/>
          </w:rPr>
        </w:r>
        <w:r w:rsidR="00E73115">
          <w:rPr>
            <w:noProof/>
            <w:webHidden/>
          </w:rPr>
          <w:fldChar w:fldCharType="separate"/>
        </w:r>
        <w:r w:rsidR="00E73115">
          <w:rPr>
            <w:noProof/>
            <w:webHidden/>
          </w:rPr>
          <w:t>15</w:t>
        </w:r>
        <w:r w:rsidR="00E73115">
          <w:rPr>
            <w:noProof/>
            <w:webHidden/>
          </w:rPr>
          <w:fldChar w:fldCharType="end"/>
        </w:r>
      </w:hyperlink>
    </w:p>
    <w:p w14:paraId="3EF6767B" w14:textId="33471CB0" w:rsidR="00E73115" w:rsidRDefault="001A55F2">
      <w:pPr>
        <w:pStyle w:val="TOC3"/>
        <w:tabs>
          <w:tab w:val="right" w:leader="dot" w:pos="9350"/>
        </w:tabs>
        <w:rPr>
          <w:rFonts w:eastAsiaTheme="minorEastAsia" w:cstheme="minorBidi"/>
          <w:noProof/>
          <w:kern w:val="2"/>
          <w:sz w:val="22"/>
          <w:szCs w:val="22"/>
          <w14:ligatures w14:val="standardContextual"/>
        </w:rPr>
      </w:pPr>
      <w:hyperlink w:anchor="_Toc153808701" w:history="1">
        <w:r w:rsidR="00E73115" w:rsidRPr="00B42C9C">
          <w:rPr>
            <w:rStyle w:val="Hyperlink"/>
          </w:rPr>
          <w:t>Any headings level 2</w:t>
        </w:r>
        <w:r w:rsidR="00E73115">
          <w:rPr>
            <w:noProof/>
            <w:webHidden/>
          </w:rPr>
          <w:tab/>
        </w:r>
        <w:r w:rsidR="00E73115">
          <w:rPr>
            <w:noProof/>
            <w:webHidden/>
          </w:rPr>
          <w:fldChar w:fldCharType="begin"/>
        </w:r>
        <w:r w:rsidR="00E73115">
          <w:rPr>
            <w:noProof/>
            <w:webHidden/>
          </w:rPr>
          <w:instrText xml:space="preserve"> PAGEREF _Toc153808701 \h </w:instrText>
        </w:r>
        <w:r w:rsidR="00E73115">
          <w:rPr>
            <w:noProof/>
            <w:webHidden/>
          </w:rPr>
        </w:r>
        <w:r w:rsidR="00E73115">
          <w:rPr>
            <w:noProof/>
            <w:webHidden/>
          </w:rPr>
          <w:fldChar w:fldCharType="separate"/>
        </w:r>
        <w:r w:rsidR="00E73115">
          <w:rPr>
            <w:noProof/>
            <w:webHidden/>
          </w:rPr>
          <w:t>15</w:t>
        </w:r>
        <w:r w:rsidR="00E73115">
          <w:rPr>
            <w:noProof/>
            <w:webHidden/>
          </w:rPr>
          <w:fldChar w:fldCharType="end"/>
        </w:r>
      </w:hyperlink>
    </w:p>
    <w:p w14:paraId="102C1943" w14:textId="08B981B0"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02" w:history="1">
        <w:r w:rsidR="00E73115" w:rsidRPr="00B42C9C">
          <w:rPr>
            <w:rStyle w:val="Hyperlink"/>
          </w:rPr>
          <w:t>Population, Sampling, and Data Collection Procedures and Rationale</w:t>
        </w:r>
        <w:r w:rsidR="00E73115">
          <w:rPr>
            <w:noProof/>
            <w:webHidden/>
          </w:rPr>
          <w:tab/>
        </w:r>
        <w:r w:rsidR="00E73115">
          <w:rPr>
            <w:noProof/>
            <w:webHidden/>
          </w:rPr>
          <w:fldChar w:fldCharType="begin"/>
        </w:r>
        <w:r w:rsidR="00E73115">
          <w:rPr>
            <w:noProof/>
            <w:webHidden/>
          </w:rPr>
          <w:instrText xml:space="preserve"> PAGEREF _Toc153808702 \h </w:instrText>
        </w:r>
        <w:r w:rsidR="00E73115">
          <w:rPr>
            <w:noProof/>
            <w:webHidden/>
          </w:rPr>
        </w:r>
        <w:r w:rsidR="00E73115">
          <w:rPr>
            <w:noProof/>
            <w:webHidden/>
          </w:rPr>
          <w:fldChar w:fldCharType="separate"/>
        </w:r>
        <w:r w:rsidR="00E73115">
          <w:rPr>
            <w:noProof/>
            <w:webHidden/>
          </w:rPr>
          <w:t>15</w:t>
        </w:r>
        <w:r w:rsidR="00E73115">
          <w:rPr>
            <w:noProof/>
            <w:webHidden/>
          </w:rPr>
          <w:fldChar w:fldCharType="end"/>
        </w:r>
      </w:hyperlink>
    </w:p>
    <w:p w14:paraId="06D1EB3F" w14:textId="197E81C4"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03" w:history="1">
        <w:r w:rsidR="00E73115" w:rsidRPr="00B42C9C">
          <w:rPr>
            <w:rStyle w:val="Hyperlink"/>
          </w:rPr>
          <w:t>Validity: Internal and External</w:t>
        </w:r>
        <w:r w:rsidR="00E73115">
          <w:rPr>
            <w:noProof/>
            <w:webHidden/>
          </w:rPr>
          <w:tab/>
        </w:r>
        <w:r w:rsidR="00E73115">
          <w:rPr>
            <w:noProof/>
            <w:webHidden/>
          </w:rPr>
          <w:fldChar w:fldCharType="begin"/>
        </w:r>
        <w:r w:rsidR="00E73115">
          <w:rPr>
            <w:noProof/>
            <w:webHidden/>
          </w:rPr>
          <w:instrText xml:space="preserve"> PAGEREF _Toc153808703 \h </w:instrText>
        </w:r>
        <w:r w:rsidR="00E73115">
          <w:rPr>
            <w:noProof/>
            <w:webHidden/>
          </w:rPr>
        </w:r>
        <w:r w:rsidR="00E73115">
          <w:rPr>
            <w:noProof/>
            <w:webHidden/>
          </w:rPr>
          <w:fldChar w:fldCharType="separate"/>
        </w:r>
        <w:r w:rsidR="00E73115">
          <w:rPr>
            <w:noProof/>
            <w:webHidden/>
          </w:rPr>
          <w:t>15</w:t>
        </w:r>
        <w:r w:rsidR="00E73115">
          <w:rPr>
            <w:noProof/>
            <w:webHidden/>
          </w:rPr>
          <w:fldChar w:fldCharType="end"/>
        </w:r>
      </w:hyperlink>
    </w:p>
    <w:p w14:paraId="3E3A8370" w14:textId="0110FBBD"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04" w:history="1">
        <w:r w:rsidR="00E73115" w:rsidRPr="00B42C9C">
          <w:rPr>
            <w:rStyle w:val="Hyperlink"/>
          </w:rPr>
          <w:t>Data Analysis</w:t>
        </w:r>
        <w:r w:rsidR="00E73115">
          <w:rPr>
            <w:noProof/>
            <w:webHidden/>
          </w:rPr>
          <w:tab/>
        </w:r>
        <w:r w:rsidR="00E73115">
          <w:rPr>
            <w:noProof/>
            <w:webHidden/>
          </w:rPr>
          <w:fldChar w:fldCharType="begin"/>
        </w:r>
        <w:r w:rsidR="00E73115">
          <w:rPr>
            <w:noProof/>
            <w:webHidden/>
          </w:rPr>
          <w:instrText xml:space="preserve"> PAGEREF _Toc153808704 \h </w:instrText>
        </w:r>
        <w:r w:rsidR="00E73115">
          <w:rPr>
            <w:noProof/>
            <w:webHidden/>
          </w:rPr>
        </w:r>
        <w:r w:rsidR="00E73115">
          <w:rPr>
            <w:noProof/>
            <w:webHidden/>
          </w:rPr>
          <w:fldChar w:fldCharType="separate"/>
        </w:r>
        <w:r w:rsidR="00E73115">
          <w:rPr>
            <w:noProof/>
            <w:webHidden/>
          </w:rPr>
          <w:t>15</w:t>
        </w:r>
        <w:r w:rsidR="00E73115">
          <w:rPr>
            <w:noProof/>
            <w:webHidden/>
          </w:rPr>
          <w:fldChar w:fldCharType="end"/>
        </w:r>
      </w:hyperlink>
    </w:p>
    <w:p w14:paraId="65D13853" w14:textId="758468FA"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05" w:history="1">
        <w:r w:rsidR="00E73115" w:rsidRPr="00B42C9C">
          <w:rPr>
            <w:rStyle w:val="Hyperlink"/>
          </w:rPr>
          <w:t>Organization and Clarity</w:t>
        </w:r>
        <w:r w:rsidR="00E73115">
          <w:rPr>
            <w:noProof/>
            <w:webHidden/>
          </w:rPr>
          <w:tab/>
        </w:r>
        <w:r w:rsidR="00E73115">
          <w:rPr>
            <w:noProof/>
            <w:webHidden/>
          </w:rPr>
          <w:fldChar w:fldCharType="begin"/>
        </w:r>
        <w:r w:rsidR="00E73115">
          <w:rPr>
            <w:noProof/>
            <w:webHidden/>
          </w:rPr>
          <w:instrText xml:space="preserve"> PAGEREF _Toc153808705 \h </w:instrText>
        </w:r>
        <w:r w:rsidR="00E73115">
          <w:rPr>
            <w:noProof/>
            <w:webHidden/>
          </w:rPr>
        </w:r>
        <w:r w:rsidR="00E73115">
          <w:rPr>
            <w:noProof/>
            <w:webHidden/>
          </w:rPr>
          <w:fldChar w:fldCharType="separate"/>
        </w:r>
        <w:r w:rsidR="00E73115">
          <w:rPr>
            <w:noProof/>
            <w:webHidden/>
          </w:rPr>
          <w:t>15</w:t>
        </w:r>
        <w:r w:rsidR="00E73115">
          <w:rPr>
            <w:noProof/>
            <w:webHidden/>
          </w:rPr>
          <w:fldChar w:fldCharType="end"/>
        </w:r>
      </w:hyperlink>
    </w:p>
    <w:p w14:paraId="266AC3C9" w14:textId="6A1778B3"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06" w:history="1">
        <w:r w:rsidR="00E73115" w:rsidRPr="00B42C9C">
          <w:rPr>
            <w:rStyle w:val="Hyperlink"/>
          </w:rPr>
          <w:t>Chapter Summary (½ to 1 page)</w:t>
        </w:r>
        <w:r w:rsidR="00E73115">
          <w:rPr>
            <w:noProof/>
            <w:webHidden/>
          </w:rPr>
          <w:tab/>
        </w:r>
        <w:r w:rsidR="00E73115">
          <w:rPr>
            <w:noProof/>
            <w:webHidden/>
          </w:rPr>
          <w:fldChar w:fldCharType="begin"/>
        </w:r>
        <w:r w:rsidR="00E73115">
          <w:rPr>
            <w:noProof/>
            <w:webHidden/>
          </w:rPr>
          <w:instrText xml:space="preserve"> PAGEREF _Toc153808706 \h </w:instrText>
        </w:r>
        <w:r w:rsidR="00E73115">
          <w:rPr>
            <w:noProof/>
            <w:webHidden/>
          </w:rPr>
        </w:r>
        <w:r w:rsidR="00E73115">
          <w:rPr>
            <w:noProof/>
            <w:webHidden/>
          </w:rPr>
          <w:fldChar w:fldCharType="separate"/>
        </w:r>
        <w:r w:rsidR="00E73115">
          <w:rPr>
            <w:noProof/>
            <w:webHidden/>
          </w:rPr>
          <w:t>15</w:t>
        </w:r>
        <w:r w:rsidR="00E73115">
          <w:rPr>
            <w:noProof/>
            <w:webHidden/>
          </w:rPr>
          <w:fldChar w:fldCharType="end"/>
        </w:r>
      </w:hyperlink>
    </w:p>
    <w:p w14:paraId="68E5C49E" w14:textId="704AAB7D"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707" w:history="1">
        <w:r w:rsidR="00E73115" w:rsidRPr="00B42C9C">
          <w:rPr>
            <w:rStyle w:val="Hyperlink"/>
          </w:rPr>
          <w:t>Chapter 4: Analysis/Results</w:t>
        </w:r>
        <w:r w:rsidR="00E73115">
          <w:rPr>
            <w:noProof/>
            <w:webHidden/>
          </w:rPr>
          <w:tab/>
        </w:r>
        <w:r w:rsidR="00E73115">
          <w:rPr>
            <w:noProof/>
            <w:webHidden/>
          </w:rPr>
          <w:fldChar w:fldCharType="begin"/>
        </w:r>
        <w:r w:rsidR="00E73115">
          <w:rPr>
            <w:noProof/>
            <w:webHidden/>
          </w:rPr>
          <w:instrText xml:space="preserve"> PAGEREF _Toc153808707 \h </w:instrText>
        </w:r>
        <w:r w:rsidR="00E73115">
          <w:rPr>
            <w:noProof/>
            <w:webHidden/>
          </w:rPr>
        </w:r>
        <w:r w:rsidR="00E73115">
          <w:rPr>
            <w:noProof/>
            <w:webHidden/>
          </w:rPr>
          <w:fldChar w:fldCharType="separate"/>
        </w:r>
        <w:r w:rsidR="00E73115">
          <w:rPr>
            <w:noProof/>
            <w:webHidden/>
          </w:rPr>
          <w:t>16</w:t>
        </w:r>
        <w:r w:rsidR="00E73115">
          <w:rPr>
            <w:noProof/>
            <w:webHidden/>
          </w:rPr>
          <w:fldChar w:fldCharType="end"/>
        </w:r>
      </w:hyperlink>
    </w:p>
    <w:p w14:paraId="51B4CFFE" w14:textId="6FBC7D82"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08" w:history="1">
        <w:r w:rsidR="00E73115" w:rsidRPr="00B42C9C">
          <w:rPr>
            <w:rStyle w:val="Hyperlink"/>
          </w:rPr>
          <w:t>Pilot Study</w:t>
        </w:r>
        <w:r w:rsidR="00E73115">
          <w:rPr>
            <w:noProof/>
            <w:webHidden/>
          </w:rPr>
          <w:tab/>
        </w:r>
        <w:r w:rsidR="00E73115">
          <w:rPr>
            <w:noProof/>
            <w:webHidden/>
          </w:rPr>
          <w:fldChar w:fldCharType="begin"/>
        </w:r>
        <w:r w:rsidR="00E73115">
          <w:rPr>
            <w:noProof/>
            <w:webHidden/>
          </w:rPr>
          <w:instrText xml:space="preserve"> PAGEREF _Toc153808708 \h </w:instrText>
        </w:r>
        <w:r w:rsidR="00E73115">
          <w:rPr>
            <w:noProof/>
            <w:webHidden/>
          </w:rPr>
        </w:r>
        <w:r w:rsidR="00E73115">
          <w:rPr>
            <w:noProof/>
            <w:webHidden/>
          </w:rPr>
          <w:fldChar w:fldCharType="separate"/>
        </w:r>
        <w:r w:rsidR="00E73115">
          <w:rPr>
            <w:noProof/>
            <w:webHidden/>
          </w:rPr>
          <w:t>16</w:t>
        </w:r>
        <w:r w:rsidR="00E73115">
          <w:rPr>
            <w:noProof/>
            <w:webHidden/>
          </w:rPr>
          <w:fldChar w:fldCharType="end"/>
        </w:r>
      </w:hyperlink>
    </w:p>
    <w:p w14:paraId="209C2103" w14:textId="716A23F7"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09" w:history="1">
        <w:r w:rsidR="00E73115" w:rsidRPr="00B42C9C">
          <w:rPr>
            <w:rStyle w:val="Hyperlink"/>
          </w:rPr>
          <w:t>Findings</w:t>
        </w:r>
        <w:r w:rsidR="00E73115">
          <w:rPr>
            <w:noProof/>
            <w:webHidden/>
          </w:rPr>
          <w:tab/>
        </w:r>
        <w:r w:rsidR="00E73115">
          <w:rPr>
            <w:noProof/>
            <w:webHidden/>
          </w:rPr>
          <w:fldChar w:fldCharType="begin"/>
        </w:r>
        <w:r w:rsidR="00E73115">
          <w:rPr>
            <w:noProof/>
            <w:webHidden/>
          </w:rPr>
          <w:instrText xml:space="preserve"> PAGEREF _Toc153808709 \h </w:instrText>
        </w:r>
        <w:r w:rsidR="00E73115">
          <w:rPr>
            <w:noProof/>
            <w:webHidden/>
          </w:rPr>
        </w:r>
        <w:r w:rsidR="00E73115">
          <w:rPr>
            <w:noProof/>
            <w:webHidden/>
          </w:rPr>
          <w:fldChar w:fldCharType="separate"/>
        </w:r>
        <w:r w:rsidR="00E73115">
          <w:rPr>
            <w:noProof/>
            <w:webHidden/>
          </w:rPr>
          <w:t>16</w:t>
        </w:r>
        <w:r w:rsidR="00E73115">
          <w:rPr>
            <w:noProof/>
            <w:webHidden/>
          </w:rPr>
          <w:fldChar w:fldCharType="end"/>
        </w:r>
      </w:hyperlink>
    </w:p>
    <w:p w14:paraId="20AB2C7C" w14:textId="06083F14"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10" w:history="1">
        <w:r w:rsidR="00E73115" w:rsidRPr="00B42C9C">
          <w:rPr>
            <w:rStyle w:val="Hyperlink"/>
          </w:rPr>
          <w:t>Summary</w:t>
        </w:r>
        <w:r w:rsidR="00E73115">
          <w:rPr>
            <w:noProof/>
            <w:webHidden/>
          </w:rPr>
          <w:tab/>
        </w:r>
        <w:r w:rsidR="00E73115">
          <w:rPr>
            <w:noProof/>
            <w:webHidden/>
          </w:rPr>
          <w:fldChar w:fldCharType="begin"/>
        </w:r>
        <w:r w:rsidR="00E73115">
          <w:rPr>
            <w:noProof/>
            <w:webHidden/>
          </w:rPr>
          <w:instrText xml:space="preserve"> PAGEREF _Toc153808710 \h </w:instrText>
        </w:r>
        <w:r w:rsidR="00E73115">
          <w:rPr>
            <w:noProof/>
            <w:webHidden/>
          </w:rPr>
        </w:r>
        <w:r w:rsidR="00E73115">
          <w:rPr>
            <w:noProof/>
            <w:webHidden/>
          </w:rPr>
          <w:fldChar w:fldCharType="separate"/>
        </w:r>
        <w:r w:rsidR="00E73115">
          <w:rPr>
            <w:noProof/>
            <w:webHidden/>
          </w:rPr>
          <w:t>16</w:t>
        </w:r>
        <w:r w:rsidR="00E73115">
          <w:rPr>
            <w:noProof/>
            <w:webHidden/>
          </w:rPr>
          <w:fldChar w:fldCharType="end"/>
        </w:r>
      </w:hyperlink>
    </w:p>
    <w:p w14:paraId="61D653F5" w14:textId="0B64E075"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711" w:history="1">
        <w:r w:rsidR="00E73115" w:rsidRPr="00B42C9C">
          <w:rPr>
            <w:rStyle w:val="Hyperlink"/>
          </w:rPr>
          <w:t>Chapter 5: Findings and recommendations</w:t>
        </w:r>
        <w:r w:rsidR="00E73115">
          <w:rPr>
            <w:noProof/>
            <w:webHidden/>
          </w:rPr>
          <w:tab/>
        </w:r>
        <w:r w:rsidR="00E73115">
          <w:rPr>
            <w:noProof/>
            <w:webHidden/>
          </w:rPr>
          <w:fldChar w:fldCharType="begin"/>
        </w:r>
        <w:r w:rsidR="00E73115">
          <w:rPr>
            <w:noProof/>
            <w:webHidden/>
          </w:rPr>
          <w:instrText xml:space="preserve"> PAGEREF _Toc153808711 \h </w:instrText>
        </w:r>
        <w:r w:rsidR="00E73115">
          <w:rPr>
            <w:noProof/>
            <w:webHidden/>
          </w:rPr>
        </w:r>
        <w:r w:rsidR="00E73115">
          <w:rPr>
            <w:noProof/>
            <w:webHidden/>
          </w:rPr>
          <w:fldChar w:fldCharType="separate"/>
        </w:r>
        <w:r w:rsidR="00E73115">
          <w:rPr>
            <w:noProof/>
            <w:webHidden/>
          </w:rPr>
          <w:t>17</w:t>
        </w:r>
        <w:r w:rsidR="00E73115">
          <w:rPr>
            <w:noProof/>
            <w:webHidden/>
          </w:rPr>
          <w:fldChar w:fldCharType="end"/>
        </w:r>
      </w:hyperlink>
    </w:p>
    <w:p w14:paraId="765FBFB5" w14:textId="2CCE2FED"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12" w:history="1">
        <w:r w:rsidR="00E73115" w:rsidRPr="00B42C9C">
          <w:rPr>
            <w:rStyle w:val="Hyperlink"/>
          </w:rPr>
          <w:t>Limitations</w:t>
        </w:r>
        <w:r w:rsidR="00E73115">
          <w:rPr>
            <w:noProof/>
            <w:webHidden/>
          </w:rPr>
          <w:tab/>
        </w:r>
        <w:r w:rsidR="00E73115">
          <w:rPr>
            <w:noProof/>
            <w:webHidden/>
          </w:rPr>
          <w:fldChar w:fldCharType="begin"/>
        </w:r>
        <w:r w:rsidR="00E73115">
          <w:rPr>
            <w:noProof/>
            <w:webHidden/>
          </w:rPr>
          <w:instrText xml:space="preserve"> PAGEREF _Toc153808712 \h </w:instrText>
        </w:r>
        <w:r w:rsidR="00E73115">
          <w:rPr>
            <w:noProof/>
            <w:webHidden/>
          </w:rPr>
        </w:r>
        <w:r w:rsidR="00E73115">
          <w:rPr>
            <w:noProof/>
            <w:webHidden/>
          </w:rPr>
          <w:fldChar w:fldCharType="separate"/>
        </w:r>
        <w:r w:rsidR="00E73115">
          <w:rPr>
            <w:noProof/>
            <w:webHidden/>
          </w:rPr>
          <w:t>17</w:t>
        </w:r>
        <w:r w:rsidR="00E73115">
          <w:rPr>
            <w:noProof/>
            <w:webHidden/>
          </w:rPr>
          <w:fldChar w:fldCharType="end"/>
        </w:r>
      </w:hyperlink>
    </w:p>
    <w:p w14:paraId="524A7D90" w14:textId="468F2855"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13" w:history="1">
        <w:r w:rsidR="00E73115" w:rsidRPr="00B42C9C">
          <w:rPr>
            <w:rStyle w:val="Hyperlink"/>
          </w:rPr>
          <w:t>Findings and Interpretations</w:t>
        </w:r>
        <w:r w:rsidR="00E73115">
          <w:rPr>
            <w:noProof/>
            <w:webHidden/>
          </w:rPr>
          <w:tab/>
        </w:r>
        <w:r w:rsidR="00E73115">
          <w:rPr>
            <w:noProof/>
            <w:webHidden/>
          </w:rPr>
          <w:fldChar w:fldCharType="begin"/>
        </w:r>
        <w:r w:rsidR="00E73115">
          <w:rPr>
            <w:noProof/>
            <w:webHidden/>
          </w:rPr>
          <w:instrText xml:space="preserve"> PAGEREF _Toc153808713 \h </w:instrText>
        </w:r>
        <w:r w:rsidR="00E73115">
          <w:rPr>
            <w:noProof/>
            <w:webHidden/>
          </w:rPr>
        </w:r>
        <w:r w:rsidR="00E73115">
          <w:rPr>
            <w:noProof/>
            <w:webHidden/>
          </w:rPr>
          <w:fldChar w:fldCharType="separate"/>
        </w:r>
        <w:r w:rsidR="00E73115">
          <w:rPr>
            <w:noProof/>
            <w:webHidden/>
          </w:rPr>
          <w:t>17</w:t>
        </w:r>
        <w:r w:rsidR="00E73115">
          <w:rPr>
            <w:noProof/>
            <w:webHidden/>
          </w:rPr>
          <w:fldChar w:fldCharType="end"/>
        </w:r>
      </w:hyperlink>
    </w:p>
    <w:p w14:paraId="0EBFCC11" w14:textId="38D6D866"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14" w:history="1">
        <w:r w:rsidR="00E73115" w:rsidRPr="00B42C9C">
          <w:rPr>
            <w:rStyle w:val="Hyperlink"/>
          </w:rPr>
          <w:t>Study Taxonomy</w:t>
        </w:r>
        <w:r w:rsidR="00E73115">
          <w:rPr>
            <w:noProof/>
            <w:webHidden/>
          </w:rPr>
          <w:tab/>
        </w:r>
        <w:r w:rsidR="00E73115">
          <w:rPr>
            <w:noProof/>
            <w:webHidden/>
          </w:rPr>
          <w:fldChar w:fldCharType="begin"/>
        </w:r>
        <w:r w:rsidR="00E73115">
          <w:rPr>
            <w:noProof/>
            <w:webHidden/>
          </w:rPr>
          <w:instrText xml:space="preserve"> PAGEREF _Toc153808714 \h </w:instrText>
        </w:r>
        <w:r w:rsidR="00E73115">
          <w:rPr>
            <w:noProof/>
            <w:webHidden/>
          </w:rPr>
        </w:r>
        <w:r w:rsidR="00E73115">
          <w:rPr>
            <w:noProof/>
            <w:webHidden/>
          </w:rPr>
          <w:fldChar w:fldCharType="separate"/>
        </w:r>
        <w:r w:rsidR="00E73115">
          <w:rPr>
            <w:noProof/>
            <w:webHidden/>
          </w:rPr>
          <w:t>17</w:t>
        </w:r>
        <w:r w:rsidR="00E73115">
          <w:rPr>
            <w:noProof/>
            <w:webHidden/>
          </w:rPr>
          <w:fldChar w:fldCharType="end"/>
        </w:r>
      </w:hyperlink>
    </w:p>
    <w:p w14:paraId="6F0457FA" w14:textId="28D9075F"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15" w:history="1">
        <w:r w:rsidR="00E73115" w:rsidRPr="00B42C9C">
          <w:rPr>
            <w:rStyle w:val="Hyperlink"/>
          </w:rPr>
          <w:t>Recommendations</w:t>
        </w:r>
        <w:r w:rsidR="00E73115">
          <w:rPr>
            <w:noProof/>
            <w:webHidden/>
          </w:rPr>
          <w:tab/>
        </w:r>
        <w:r w:rsidR="00E73115">
          <w:rPr>
            <w:noProof/>
            <w:webHidden/>
          </w:rPr>
          <w:fldChar w:fldCharType="begin"/>
        </w:r>
        <w:r w:rsidR="00E73115">
          <w:rPr>
            <w:noProof/>
            <w:webHidden/>
          </w:rPr>
          <w:instrText xml:space="preserve"> PAGEREF _Toc153808715 \h </w:instrText>
        </w:r>
        <w:r w:rsidR="00E73115">
          <w:rPr>
            <w:noProof/>
            <w:webHidden/>
          </w:rPr>
        </w:r>
        <w:r w:rsidR="00E73115">
          <w:rPr>
            <w:noProof/>
            <w:webHidden/>
          </w:rPr>
          <w:fldChar w:fldCharType="separate"/>
        </w:r>
        <w:r w:rsidR="00E73115">
          <w:rPr>
            <w:noProof/>
            <w:webHidden/>
          </w:rPr>
          <w:t>17</w:t>
        </w:r>
        <w:r w:rsidR="00E73115">
          <w:rPr>
            <w:noProof/>
            <w:webHidden/>
          </w:rPr>
          <w:fldChar w:fldCharType="end"/>
        </w:r>
      </w:hyperlink>
    </w:p>
    <w:p w14:paraId="14B00DAE" w14:textId="5B4A1BFE"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16" w:history="1">
        <w:r w:rsidR="00E73115" w:rsidRPr="00B42C9C">
          <w:rPr>
            <w:rStyle w:val="Hyperlink"/>
          </w:rPr>
          <w:t>Recommendations for Future Research</w:t>
        </w:r>
        <w:r w:rsidR="00E73115">
          <w:rPr>
            <w:noProof/>
            <w:webHidden/>
          </w:rPr>
          <w:tab/>
        </w:r>
        <w:r w:rsidR="00E73115">
          <w:rPr>
            <w:noProof/>
            <w:webHidden/>
          </w:rPr>
          <w:fldChar w:fldCharType="begin"/>
        </w:r>
        <w:r w:rsidR="00E73115">
          <w:rPr>
            <w:noProof/>
            <w:webHidden/>
          </w:rPr>
          <w:instrText xml:space="preserve"> PAGEREF _Toc153808716 \h </w:instrText>
        </w:r>
        <w:r w:rsidR="00E73115">
          <w:rPr>
            <w:noProof/>
            <w:webHidden/>
          </w:rPr>
        </w:r>
        <w:r w:rsidR="00E73115">
          <w:rPr>
            <w:noProof/>
            <w:webHidden/>
          </w:rPr>
          <w:fldChar w:fldCharType="separate"/>
        </w:r>
        <w:r w:rsidR="00E73115">
          <w:rPr>
            <w:noProof/>
            <w:webHidden/>
          </w:rPr>
          <w:t>17</w:t>
        </w:r>
        <w:r w:rsidR="00E73115">
          <w:rPr>
            <w:noProof/>
            <w:webHidden/>
          </w:rPr>
          <w:fldChar w:fldCharType="end"/>
        </w:r>
      </w:hyperlink>
    </w:p>
    <w:p w14:paraId="4109896D" w14:textId="3EF1DDD8" w:rsidR="00E73115" w:rsidRDefault="001A55F2">
      <w:pPr>
        <w:pStyle w:val="TOC2"/>
        <w:tabs>
          <w:tab w:val="right" w:leader="dot" w:pos="9350"/>
        </w:tabs>
        <w:rPr>
          <w:rFonts w:eastAsiaTheme="minorEastAsia" w:cstheme="minorBidi"/>
          <w:b w:val="0"/>
          <w:bCs w:val="0"/>
          <w:noProof/>
          <w:kern w:val="2"/>
          <w14:ligatures w14:val="standardContextual"/>
        </w:rPr>
      </w:pPr>
      <w:hyperlink w:anchor="_Toc153808717" w:history="1">
        <w:r w:rsidR="00E73115" w:rsidRPr="00B42C9C">
          <w:rPr>
            <w:rStyle w:val="Hyperlink"/>
          </w:rPr>
          <w:t>Chapter Summary</w:t>
        </w:r>
        <w:r w:rsidR="00E73115">
          <w:rPr>
            <w:noProof/>
            <w:webHidden/>
          </w:rPr>
          <w:tab/>
        </w:r>
        <w:r w:rsidR="00E73115">
          <w:rPr>
            <w:noProof/>
            <w:webHidden/>
          </w:rPr>
          <w:fldChar w:fldCharType="begin"/>
        </w:r>
        <w:r w:rsidR="00E73115">
          <w:rPr>
            <w:noProof/>
            <w:webHidden/>
          </w:rPr>
          <w:instrText xml:space="preserve"> PAGEREF _Toc153808717 \h </w:instrText>
        </w:r>
        <w:r w:rsidR="00E73115">
          <w:rPr>
            <w:noProof/>
            <w:webHidden/>
          </w:rPr>
        </w:r>
        <w:r w:rsidR="00E73115">
          <w:rPr>
            <w:noProof/>
            <w:webHidden/>
          </w:rPr>
          <w:fldChar w:fldCharType="separate"/>
        </w:r>
        <w:r w:rsidR="00E73115">
          <w:rPr>
            <w:noProof/>
            <w:webHidden/>
          </w:rPr>
          <w:t>17</w:t>
        </w:r>
        <w:r w:rsidR="00E73115">
          <w:rPr>
            <w:noProof/>
            <w:webHidden/>
          </w:rPr>
          <w:fldChar w:fldCharType="end"/>
        </w:r>
      </w:hyperlink>
    </w:p>
    <w:p w14:paraId="25EA03CD" w14:textId="04B5C2CD"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718" w:history="1">
        <w:r w:rsidR="00E73115" w:rsidRPr="00B42C9C">
          <w:rPr>
            <w:rStyle w:val="Hyperlink"/>
          </w:rPr>
          <w:t>References</w:t>
        </w:r>
        <w:r w:rsidR="00E73115">
          <w:rPr>
            <w:noProof/>
            <w:webHidden/>
          </w:rPr>
          <w:tab/>
        </w:r>
        <w:r w:rsidR="00E73115">
          <w:rPr>
            <w:noProof/>
            <w:webHidden/>
          </w:rPr>
          <w:fldChar w:fldCharType="begin"/>
        </w:r>
        <w:r w:rsidR="00E73115">
          <w:rPr>
            <w:noProof/>
            <w:webHidden/>
          </w:rPr>
          <w:instrText xml:space="preserve"> PAGEREF _Toc153808718 \h </w:instrText>
        </w:r>
        <w:r w:rsidR="00E73115">
          <w:rPr>
            <w:noProof/>
            <w:webHidden/>
          </w:rPr>
        </w:r>
        <w:r w:rsidR="00E73115">
          <w:rPr>
            <w:noProof/>
            <w:webHidden/>
          </w:rPr>
          <w:fldChar w:fldCharType="separate"/>
        </w:r>
        <w:r w:rsidR="00E73115">
          <w:rPr>
            <w:noProof/>
            <w:webHidden/>
          </w:rPr>
          <w:t>18</w:t>
        </w:r>
        <w:r w:rsidR="00E73115">
          <w:rPr>
            <w:noProof/>
            <w:webHidden/>
          </w:rPr>
          <w:fldChar w:fldCharType="end"/>
        </w:r>
      </w:hyperlink>
    </w:p>
    <w:p w14:paraId="1DA083DA" w14:textId="05FB6613"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719" w:history="1">
        <w:r w:rsidR="00E73115" w:rsidRPr="00B42C9C">
          <w:rPr>
            <w:rStyle w:val="Hyperlink"/>
          </w:rPr>
          <w:t>Appendix A: XXXXX</w:t>
        </w:r>
        <w:r w:rsidR="00E73115">
          <w:rPr>
            <w:noProof/>
            <w:webHidden/>
          </w:rPr>
          <w:tab/>
        </w:r>
        <w:r w:rsidR="00E73115">
          <w:rPr>
            <w:noProof/>
            <w:webHidden/>
          </w:rPr>
          <w:fldChar w:fldCharType="begin"/>
        </w:r>
        <w:r w:rsidR="00E73115">
          <w:rPr>
            <w:noProof/>
            <w:webHidden/>
          </w:rPr>
          <w:instrText xml:space="preserve"> PAGEREF _Toc153808719 \h </w:instrText>
        </w:r>
        <w:r w:rsidR="00E73115">
          <w:rPr>
            <w:noProof/>
            <w:webHidden/>
          </w:rPr>
        </w:r>
        <w:r w:rsidR="00E73115">
          <w:rPr>
            <w:noProof/>
            <w:webHidden/>
          </w:rPr>
          <w:fldChar w:fldCharType="separate"/>
        </w:r>
        <w:r w:rsidR="00E73115">
          <w:rPr>
            <w:noProof/>
            <w:webHidden/>
          </w:rPr>
          <w:t>19</w:t>
        </w:r>
        <w:r w:rsidR="00E73115">
          <w:rPr>
            <w:noProof/>
            <w:webHidden/>
          </w:rPr>
          <w:fldChar w:fldCharType="end"/>
        </w:r>
      </w:hyperlink>
    </w:p>
    <w:p w14:paraId="31EEF466" w14:textId="2E958B07" w:rsidR="00E73115" w:rsidRDefault="001A55F2">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53808720" w:history="1">
        <w:r w:rsidR="00E73115" w:rsidRPr="00B42C9C">
          <w:rPr>
            <w:rStyle w:val="Hyperlink"/>
          </w:rPr>
          <w:t>Appendix B:  XXXX</w:t>
        </w:r>
        <w:r w:rsidR="00E73115">
          <w:rPr>
            <w:noProof/>
            <w:webHidden/>
          </w:rPr>
          <w:tab/>
        </w:r>
        <w:r w:rsidR="00E73115">
          <w:rPr>
            <w:noProof/>
            <w:webHidden/>
          </w:rPr>
          <w:fldChar w:fldCharType="begin"/>
        </w:r>
        <w:r w:rsidR="00E73115">
          <w:rPr>
            <w:noProof/>
            <w:webHidden/>
          </w:rPr>
          <w:instrText xml:space="preserve"> PAGEREF _Toc153808720 \h </w:instrText>
        </w:r>
        <w:r w:rsidR="00E73115">
          <w:rPr>
            <w:noProof/>
            <w:webHidden/>
          </w:rPr>
        </w:r>
        <w:r w:rsidR="00E73115">
          <w:rPr>
            <w:noProof/>
            <w:webHidden/>
          </w:rPr>
          <w:fldChar w:fldCharType="separate"/>
        </w:r>
        <w:r w:rsidR="00E73115">
          <w:rPr>
            <w:noProof/>
            <w:webHidden/>
          </w:rPr>
          <w:t>20</w:t>
        </w:r>
        <w:r w:rsidR="00E73115">
          <w:rPr>
            <w:noProof/>
            <w:webHidden/>
          </w:rPr>
          <w:fldChar w:fldCharType="end"/>
        </w:r>
      </w:hyperlink>
    </w:p>
    <w:p w14:paraId="126E40E0" w14:textId="3722BB5B" w:rsidR="00712BDC" w:rsidRDefault="00B444DB" w:rsidP="00712BDC">
      <w:pPr>
        <w:pStyle w:val="NNOINDENT"/>
        <w:tabs>
          <w:tab w:val="left" w:pos="2912"/>
        </w:tabs>
      </w:pPr>
      <w:r>
        <w:fldChar w:fldCharType="end"/>
      </w:r>
      <w:r w:rsidR="00712BDC">
        <w:br w:type="page"/>
      </w:r>
    </w:p>
    <w:p w14:paraId="2ABB8993" w14:textId="1EAF2021" w:rsidR="00D712EC" w:rsidRPr="009763F6" w:rsidRDefault="009763F6" w:rsidP="00E73115">
      <w:pPr>
        <w:pStyle w:val="Heading1"/>
        <w:rPr>
          <w:caps/>
        </w:rPr>
      </w:pPr>
      <w:bookmarkStart w:id="6" w:name="_Toc134953342"/>
      <w:bookmarkStart w:id="7" w:name="_Toc153808671"/>
      <w:r w:rsidRPr="009763F6">
        <w:lastRenderedPageBreak/>
        <w:t xml:space="preserve">List of </w:t>
      </w:r>
      <w:r w:rsidRPr="00E317F3">
        <w:t>Tables</w:t>
      </w:r>
      <w:bookmarkEnd w:id="6"/>
      <w:bookmarkEnd w:id="7"/>
    </w:p>
    <w:p w14:paraId="779988B7" w14:textId="77777777" w:rsidR="004D0D17" w:rsidRDefault="008A6136" w:rsidP="00D712EC">
      <w:pPr>
        <w:pStyle w:val="NNOINDENT"/>
      </w:pPr>
      <w:r w:rsidRPr="002E0CDC">
        <w:t>Start here</w:t>
      </w:r>
      <w:r w:rsidR="00E72061" w:rsidRPr="002E0CDC">
        <w:t xml:space="preserve"> (no indent included)</w:t>
      </w:r>
      <w:r w:rsidRPr="002E0CDC">
        <w:t>.</w:t>
      </w:r>
      <w:r w:rsidR="004D0D17">
        <w:t xml:space="preserve"> </w:t>
      </w:r>
    </w:p>
    <w:p w14:paraId="581EDD26" w14:textId="77777777" w:rsidR="00FB5633" w:rsidRDefault="004376B6" w:rsidP="004376B6">
      <w:pPr>
        <w:pStyle w:val="NNOINDENT"/>
      </w:pPr>
      <w:r>
        <w:t xml:space="preserve">* </w:t>
      </w:r>
      <w:r w:rsidR="004D0D17">
        <w:t>Use References | Captions | Insert Table of Figures | Caption Label = Table</w:t>
      </w:r>
      <w:r w:rsidR="00EE4AEB">
        <w:t>.</w:t>
      </w:r>
    </w:p>
    <w:p w14:paraId="3316E0A2" w14:textId="77777777" w:rsidR="00EE4AEB" w:rsidRDefault="004376B6" w:rsidP="00D712EC">
      <w:pPr>
        <w:pStyle w:val="NNOINDENT"/>
      </w:pPr>
      <w:r>
        <w:t xml:space="preserve">* </w:t>
      </w:r>
      <w:r w:rsidR="00EE4AEB">
        <w:t xml:space="preserve">This can only be completed </w:t>
      </w:r>
      <w:r w:rsidR="00234567">
        <w:t>once</w:t>
      </w:r>
      <w:r w:rsidR="00EE4AEB">
        <w:t xml:space="preserve"> tab</w:t>
      </w:r>
      <w:r w:rsidR="00234567">
        <w:t>le</w:t>
      </w:r>
      <w:r w:rsidR="00EE4AEB">
        <w:t xml:space="preserve"> </w:t>
      </w:r>
      <w:r w:rsidR="004E769D">
        <w:t>titles are created with caption</w:t>
      </w:r>
      <w:r w:rsidR="00EE4AEB">
        <w:t xml:space="preserve"> </w:t>
      </w:r>
      <w:r w:rsidR="004E769D">
        <w:t>style</w:t>
      </w:r>
      <w:r w:rsidR="00EE4AEB">
        <w:t>.</w:t>
      </w:r>
    </w:p>
    <w:p w14:paraId="0FB47AED" w14:textId="77777777" w:rsidR="004376B6" w:rsidRPr="002E0CDC" w:rsidRDefault="004376B6" w:rsidP="00D712EC">
      <w:pPr>
        <w:pStyle w:val="NNOINDENT"/>
      </w:pPr>
      <w:r>
        <w:t>* Delete all this wording.</w:t>
      </w:r>
    </w:p>
    <w:p w14:paraId="19DC81EF" w14:textId="77777777" w:rsidR="00FB5633" w:rsidRDefault="00FB5633" w:rsidP="00D712EC">
      <w:pPr>
        <w:pStyle w:val="NNOINDENT"/>
      </w:pPr>
    </w:p>
    <w:p w14:paraId="3B716B44" w14:textId="77777777" w:rsidR="00234567" w:rsidRPr="002E0CDC" w:rsidRDefault="00234567" w:rsidP="00D712EC">
      <w:pPr>
        <w:pStyle w:val="NNOINDENT"/>
      </w:pPr>
    </w:p>
    <w:p w14:paraId="092CE773" w14:textId="77777777" w:rsidR="00FB5633" w:rsidRPr="002E0CDC" w:rsidRDefault="00FB5633" w:rsidP="00D712EC">
      <w:pPr>
        <w:pStyle w:val="NNOINDENT"/>
        <w:sectPr w:rsidR="00FB5633" w:rsidRPr="002E0CDC" w:rsidSect="00B15142">
          <w:pgSz w:w="12240" w:h="15840" w:code="1"/>
          <w:pgMar w:top="1440" w:right="1440" w:bottom="1440" w:left="1440" w:header="708" w:footer="708" w:gutter="0"/>
          <w:cols w:space="708"/>
          <w:docGrid w:linePitch="360"/>
        </w:sectPr>
      </w:pPr>
    </w:p>
    <w:p w14:paraId="1AB7CECB" w14:textId="05BD7E2C" w:rsidR="00D712EC" w:rsidRPr="009763F6" w:rsidRDefault="009763F6" w:rsidP="00E73115">
      <w:pPr>
        <w:pStyle w:val="Heading1"/>
        <w:rPr>
          <w:caps/>
        </w:rPr>
      </w:pPr>
      <w:bookmarkStart w:id="8" w:name="_Toc134953343"/>
      <w:bookmarkStart w:id="9" w:name="_Toc153808672"/>
      <w:r>
        <w:lastRenderedPageBreak/>
        <w:t>List of Figures</w:t>
      </w:r>
      <w:bookmarkEnd w:id="8"/>
      <w:bookmarkEnd w:id="9"/>
    </w:p>
    <w:p w14:paraId="1884F513" w14:textId="77777777" w:rsidR="00FB5633" w:rsidRPr="002E0CDC" w:rsidRDefault="008A6136" w:rsidP="00D712EC">
      <w:pPr>
        <w:pStyle w:val="NNOINDENT"/>
      </w:pPr>
      <w:r w:rsidRPr="002E0CDC">
        <w:t>Start here</w:t>
      </w:r>
      <w:r w:rsidR="00E72061" w:rsidRPr="002E0CDC">
        <w:t xml:space="preserve"> (no indent included)</w:t>
      </w:r>
      <w:r w:rsidRPr="002E0CDC">
        <w:t>.</w:t>
      </w:r>
      <w:r w:rsidR="004D0D17">
        <w:t xml:space="preserve"> </w:t>
      </w:r>
    </w:p>
    <w:p w14:paraId="3FBA9DA3" w14:textId="77777777" w:rsidR="00234567" w:rsidRDefault="004376B6" w:rsidP="004376B6">
      <w:pPr>
        <w:pStyle w:val="NNOINDENT"/>
      </w:pPr>
      <w:r>
        <w:t xml:space="preserve">* </w:t>
      </w:r>
      <w:r w:rsidR="004D0D17">
        <w:t>Use References | Captions | Insert Table of Figures | Caption Label = Figure</w:t>
      </w:r>
      <w:r>
        <w:t>.</w:t>
      </w:r>
    </w:p>
    <w:p w14:paraId="753E57D8" w14:textId="3E81CE29" w:rsidR="00234567" w:rsidRDefault="004376B6" w:rsidP="00234567">
      <w:pPr>
        <w:pStyle w:val="NNOINDENT"/>
      </w:pPr>
      <w:r>
        <w:t xml:space="preserve">* </w:t>
      </w:r>
      <w:r w:rsidR="00234567">
        <w:t xml:space="preserve">This can only be completed once </w:t>
      </w:r>
      <w:r w:rsidR="00B15142">
        <w:t>figur</w:t>
      </w:r>
      <w:r w:rsidR="00234567">
        <w:t xml:space="preserve">e </w:t>
      </w:r>
      <w:r w:rsidR="004E769D">
        <w:t>titles are created with caption</w:t>
      </w:r>
      <w:r w:rsidR="00234567">
        <w:t xml:space="preserve"> </w:t>
      </w:r>
      <w:r w:rsidR="004E769D">
        <w:t>style</w:t>
      </w:r>
      <w:r w:rsidR="00234567">
        <w:t>.</w:t>
      </w:r>
    </w:p>
    <w:p w14:paraId="73BCED4E" w14:textId="77777777" w:rsidR="004376B6" w:rsidRDefault="004376B6" w:rsidP="00234567">
      <w:pPr>
        <w:pStyle w:val="NNOINDENT"/>
      </w:pPr>
      <w:r>
        <w:t>* Delete all this wording.</w:t>
      </w:r>
    </w:p>
    <w:p w14:paraId="31E8C2A5" w14:textId="77777777" w:rsidR="00234567" w:rsidRDefault="00234567" w:rsidP="00234567">
      <w:pPr>
        <w:pStyle w:val="NNOINDENT"/>
      </w:pPr>
    </w:p>
    <w:p w14:paraId="498010C7" w14:textId="77777777" w:rsidR="00234567" w:rsidRPr="002E0CDC" w:rsidRDefault="00234567" w:rsidP="00234567">
      <w:pPr>
        <w:pStyle w:val="NNOINDENT"/>
      </w:pPr>
    </w:p>
    <w:p w14:paraId="51107E28" w14:textId="77777777" w:rsidR="00234567" w:rsidRPr="002E0CDC" w:rsidRDefault="00234567" w:rsidP="00D712EC">
      <w:pPr>
        <w:pStyle w:val="NNOINDENT"/>
        <w:sectPr w:rsidR="00234567" w:rsidRPr="002E0CDC" w:rsidSect="00B15142">
          <w:pgSz w:w="12240" w:h="15840" w:code="1"/>
          <w:pgMar w:top="1440" w:right="1440" w:bottom="1440" w:left="1440" w:header="708" w:footer="708" w:gutter="0"/>
          <w:cols w:space="708"/>
          <w:docGrid w:linePitch="360"/>
        </w:sectPr>
      </w:pPr>
    </w:p>
    <w:p w14:paraId="00C49289" w14:textId="7B32AED1" w:rsidR="00D712EC" w:rsidRPr="00496EB1" w:rsidRDefault="00616BCE" w:rsidP="00E73115">
      <w:pPr>
        <w:pStyle w:val="Heading1"/>
      </w:pPr>
      <w:bookmarkStart w:id="10" w:name="_Toc134953344"/>
      <w:bookmarkStart w:id="11" w:name="_Toc153808673"/>
      <w:bookmarkStart w:id="12" w:name="_Hlk134952900"/>
      <w:r w:rsidRPr="00496EB1">
        <w:lastRenderedPageBreak/>
        <w:t>Chapter 1: Introduction</w:t>
      </w:r>
      <w:bookmarkEnd w:id="10"/>
      <w:bookmarkEnd w:id="11"/>
    </w:p>
    <w:bookmarkEnd w:id="12"/>
    <w:p w14:paraId="1036489F" w14:textId="77777777" w:rsidR="002E6D26" w:rsidRDefault="00E72061" w:rsidP="00681AA4">
      <w:r w:rsidRPr="002E0CDC">
        <w:t>Start here (indent included)</w:t>
      </w:r>
      <w:r w:rsidR="00B82F6F">
        <w:t>.</w:t>
      </w:r>
      <w:r w:rsidR="002E6D26">
        <w:t xml:space="preserve"> </w:t>
      </w:r>
    </w:p>
    <w:p w14:paraId="0D8CADBE" w14:textId="31BFE7A8" w:rsidR="002E6D26" w:rsidRDefault="002E6D26" w:rsidP="000C2200">
      <w:pPr>
        <w:pStyle w:val="NNOINDENT"/>
      </w:pPr>
      <w:r>
        <w:t xml:space="preserve">* Starts with an introductory paragraph or two. </w:t>
      </w:r>
      <w:r w:rsidR="000C2200">
        <w:t xml:space="preserve">Heading labelled Introduction not required in APA. </w:t>
      </w:r>
      <w:r w:rsidR="00AD0449">
        <w:t>Instead,</w:t>
      </w:r>
      <w:r w:rsidR="000C2200">
        <w:t xml:space="preserve"> a descriptive paragraph required.</w:t>
      </w:r>
    </w:p>
    <w:p w14:paraId="68F216EB" w14:textId="77777777" w:rsidR="00681AA4" w:rsidRDefault="002E6D26" w:rsidP="000C2200">
      <w:pPr>
        <w:pStyle w:val="NNOINDENT"/>
      </w:pPr>
      <w:r>
        <w:t>* See Checklist.</w:t>
      </w:r>
    </w:p>
    <w:p w14:paraId="2A66231B" w14:textId="77777777" w:rsidR="004E769D" w:rsidRDefault="0047672E" w:rsidP="000C2200">
      <w:pPr>
        <w:pStyle w:val="NNOINDENT"/>
      </w:pPr>
      <w:r>
        <w:t xml:space="preserve">* </w:t>
      </w:r>
      <w:r w:rsidR="002E6D26">
        <w:t>Potential APA h1 headings follow. Delete any you do not use. Add extras if needed.</w:t>
      </w:r>
      <w:r w:rsidR="000C2200">
        <w:t xml:space="preserve"> Simply Capitol Technology University suggestions and can and will often vary.</w:t>
      </w:r>
    </w:p>
    <w:p w14:paraId="2B5D89FE" w14:textId="77777777" w:rsidR="002E6D26" w:rsidRDefault="004E769D" w:rsidP="000C2200">
      <w:pPr>
        <w:pStyle w:val="NNOINDENT"/>
      </w:pPr>
      <w:r>
        <w:t xml:space="preserve">* </w:t>
      </w:r>
      <w:r w:rsidR="0047672E">
        <w:t>Page count a guide and wording needs to be deleted.</w:t>
      </w:r>
    </w:p>
    <w:p w14:paraId="3E839E2E" w14:textId="77777777" w:rsidR="00B03C98" w:rsidRDefault="00B03C98" w:rsidP="000C2200">
      <w:pPr>
        <w:pStyle w:val="NNOINDENT"/>
      </w:pPr>
      <w:r>
        <w:t>* Delete all the above</w:t>
      </w:r>
      <w:r w:rsidRPr="00B03C98">
        <w:t xml:space="preserve"> wording.</w:t>
      </w:r>
    </w:p>
    <w:p w14:paraId="5A581A6F" w14:textId="77777777" w:rsidR="002E6D26" w:rsidRPr="00E317F3" w:rsidRDefault="002E6D26" w:rsidP="00496EB1">
      <w:pPr>
        <w:pStyle w:val="Heading2"/>
      </w:pPr>
      <w:bookmarkStart w:id="13" w:name="_Toc134953345"/>
      <w:bookmarkStart w:id="14" w:name="_Toc153808674"/>
      <w:r w:rsidRPr="00E317F3">
        <w:t>Background of Study (3 pages)</w:t>
      </w:r>
      <w:bookmarkEnd w:id="13"/>
      <w:bookmarkEnd w:id="14"/>
    </w:p>
    <w:p w14:paraId="00FAF85C" w14:textId="1C01892E" w:rsidR="00562E77" w:rsidRPr="00496EB1" w:rsidRDefault="0065760D" w:rsidP="00496EB1">
      <w:pPr>
        <w:pStyle w:val="Heading3"/>
      </w:pPr>
      <w:bookmarkStart w:id="15" w:name="_Toc153808675"/>
      <w:bookmarkStart w:id="16" w:name="_Hlk153802412"/>
      <w:r w:rsidRPr="00496EB1">
        <w:t xml:space="preserve">Any </w:t>
      </w:r>
      <w:r w:rsidR="000B67A7" w:rsidRPr="00496EB1">
        <w:t>H</w:t>
      </w:r>
      <w:r w:rsidRPr="00496EB1">
        <w:t xml:space="preserve">eadings </w:t>
      </w:r>
      <w:r w:rsidR="000B67A7" w:rsidRPr="00496EB1">
        <w:t>L</w:t>
      </w:r>
      <w:r w:rsidRPr="00496EB1">
        <w:t>evel 2</w:t>
      </w:r>
      <w:bookmarkEnd w:id="15"/>
    </w:p>
    <w:p w14:paraId="08F6E8B6" w14:textId="1AB56D8A" w:rsidR="000B67A7" w:rsidRDefault="000B67A7" w:rsidP="001B036F">
      <w:pPr>
        <w:pStyle w:val="Heading4"/>
      </w:pPr>
      <w:bookmarkStart w:id="17" w:name="_Toc153808676"/>
      <w:r>
        <w:t xml:space="preserve">Any Headings </w:t>
      </w:r>
      <w:r w:rsidRPr="001B036F">
        <w:t>Level</w:t>
      </w:r>
      <w:r>
        <w:t xml:space="preserve"> 3</w:t>
      </w:r>
      <w:bookmarkEnd w:id="17"/>
    </w:p>
    <w:p w14:paraId="1D80455D" w14:textId="04D3431D" w:rsidR="000B67A7" w:rsidRPr="001B036F" w:rsidRDefault="000B67A7" w:rsidP="001B036F">
      <w:pPr>
        <w:pStyle w:val="Heading5"/>
      </w:pPr>
      <w:bookmarkStart w:id="18" w:name="_Toc153808677"/>
      <w:r w:rsidRPr="001B036F">
        <w:t>Any Headings Level 4.</w:t>
      </w:r>
      <w:bookmarkEnd w:id="18"/>
    </w:p>
    <w:p w14:paraId="47FB8344" w14:textId="76761792" w:rsidR="000B67A7" w:rsidRPr="001B036F" w:rsidRDefault="000B67A7" w:rsidP="001B036F">
      <w:pPr>
        <w:pStyle w:val="Heading6"/>
      </w:pPr>
      <w:bookmarkStart w:id="19" w:name="_Toc153808678"/>
      <w:r w:rsidRPr="001B036F">
        <w:t xml:space="preserve">Any </w:t>
      </w:r>
      <w:r w:rsidR="00496EB1" w:rsidRPr="001B036F">
        <w:t>H</w:t>
      </w:r>
      <w:r w:rsidRPr="001B036F">
        <w:t xml:space="preserve">eadings </w:t>
      </w:r>
      <w:r w:rsidR="00496EB1" w:rsidRPr="001B036F">
        <w:t>L</w:t>
      </w:r>
      <w:r w:rsidRPr="001B036F">
        <w:t>evel 5.</w:t>
      </w:r>
      <w:bookmarkEnd w:id="19"/>
      <w:r w:rsidRPr="001B036F">
        <w:t xml:space="preserve"> </w:t>
      </w:r>
    </w:p>
    <w:p w14:paraId="37168158" w14:textId="77777777" w:rsidR="0047672E" w:rsidRDefault="002E6D26" w:rsidP="0047672E">
      <w:pPr>
        <w:pStyle w:val="Heading2"/>
      </w:pPr>
      <w:bookmarkStart w:id="20" w:name="_Toc134953346"/>
      <w:bookmarkStart w:id="21" w:name="_Toc153808679"/>
      <w:bookmarkEnd w:id="16"/>
      <w:r>
        <w:t>Problem Statement (½ - ¾ page)</w:t>
      </w:r>
      <w:bookmarkEnd w:id="20"/>
      <w:bookmarkEnd w:id="21"/>
    </w:p>
    <w:p w14:paraId="756CCEFB" w14:textId="77777777" w:rsidR="0093406C" w:rsidRPr="0093406C" w:rsidRDefault="0093406C" w:rsidP="0093406C"/>
    <w:p w14:paraId="6A4D5975" w14:textId="77777777" w:rsidR="002E6D26" w:rsidRDefault="002E6D26" w:rsidP="0047672E">
      <w:pPr>
        <w:pStyle w:val="Heading2"/>
      </w:pPr>
      <w:bookmarkStart w:id="22" w:name="_Toc134953347"/>
      <w:bookmarkStart w:id="23" w:name="_Toc153808680"/>
      <w:r>
        <w:t>Purpose of Dissertation Study (¾ page)</w:t>
      </w:r>
      <w:bookmarkEnd w:id="22"/>
      <w:bookmarkEnd w:id="23"/>
    </w:p>
    <w:p w14:paraId="346DDB76" w14:textId="77777777" w:rsidR="0047672E" w:rsidRPr="0047672E" w:rsidRDefault="0047672E" w:rsidP="0047672E"/>
    <w:p w14:paraId="7588FE4D" w14:textId="77777777" w:rsidR="002E6D26" w:rsidRDefault="002E6D26" w:rsidP="0047672E">
      <w:pPr>
        <w:pStyle w:val="Heading2"/>
      </w:pPr>
      <w:bookmarkStart w:id="24" w:name="_Toc134953348"/>
      <w:bookmarkStart w:id="25" w:name="_Toc153808681"/>
      <w:r>
        <w:t>Significance of the Study (1 page)</w:t>
      </w:r>
      <w:bookmarkEnd w:id="24"/>
      <w:bookmarkEnd w:id="25"/>
    </w:p>
    <w:p w14:paraId="2390D845" w14:textId="77777777" w:rsidR="0047672E" w:rsidRPr="0047672E" w:rsidRDefault="0047672E" w:rsidP="0047672E"/>
    <w:p w14:paraId="06C59222" w14:textId="77777777" w:rsidR="002E6D26" w:rsidRDefault="002E6D26" w:rsidP="0047672E">
      <w:pPr>
        <w:pStyle w:val="Heading2"/>
      </w:pPr>
      <w:bookmarkStart w:id="26" w:name="_Toc134953349"/>
      <w:bookmarkStart w:id="27" w:name="_Toc153808682"/>
      <w:r>
        <w:t>Nature of Study (1 to 5 pages)</w:t>
      </w:r>
      <w:bookmarkEnd w:id="26"/>
      <w:bookmarkEnd w:id="27"/>
    </w:p>
    <w:p w14:paraId="6483C544" w14:textId="77777777" w:rsidR="0047672E" w:rsidRPr="0047672E" w:rsidRDefault="0047672E" w:rsidP="0047672E"/>
    <w:p w14:paraId="2E33B445" w14:textId="77777777" w:rsidR="002E6D26" w:rsidRDefault="002E6D26" w:rsidP="0047672E">
      <w:pPr>
        <w:pStyle w:val="Heading2"/>
      </w:pPr>
      <w:bookmarkStart w:id="28" w:name="_Toc134953350"/>
      <w:bookmarkStart w:id="29" w:name="_Toc153808683"/>
      <w:r>
        <w:lastRenderedPageBreak/>
        <w:t>Hypotheses/Research Questions (1 to 5 pages)</w:t>
      </w:r>
      <w:bookmarkEnd w:id="28"/>
      <w:bookmarkEnd w:id="29"/>
    </w:p>
    <w:p w14:paraId="10978A7E" w14:textId="77777777" w:rsidR="002E6D26" w:rsidRDefault="0047672E" w:rsidP="00496EB1">
      <w:r>
        <w:t xml:space="preserve">* </w:t>
      </w:r>
      <w:r w:rsidR="002E6D26">
        <w:t>Qualitative methods: Proposed research questions must be included in discussion.</w:t>
      </w:r>
    </w:p>
    <w:p w14:paraId="20A8CBEE" w14:textId="77777777" w:rsidR="002E6D26" w:rsidRDefault="0047672E" w:rsidP="00496EB1">
      <w:r>
        <w:t xml:space="preserve">* </w:t>
      </w:r>
      <w:r w:rsidRPr="0047672E">
        <w:t>Quantitative methods: Research questions must be included in discussion, and depending on the kind of research design, these questions may include proposed hypothesis(es) and the rationale for the hypothesis(es).</w:t>
      </w:r>
    </w:p>
    <w:p w14:paraId="163FBBF6" w14:textId="77777777" w:rsidR="007B61E6" w:rsidRPr="000717CF" w:rsidRDefault="007B61E6" w:rsidP="007B61E6">
      <w:pPr>
        <w:rPr>
          <w:b/>
          <w:szCs w:val="24"/>
        </w:rPr>
      </w:pPr>
      <w:r>
        <w:t>* Information is presented in a discussion context, rather than simply stated or listed.</w:t>
      </w:r>
    </w:p>
    <w:p w14:paraId="06A4403B" w14:textId="77777777" w:rsidR="002E6D26" w:rsidRDefault="0047672E" w:rsidP="00496EB1">
      <w:r>
        <w:t xml:space="preserve">* </w:t>
      </w:r>
      <w:r w:rsidRPr="0047672E">
        <w:t>Delete all this wording.</w:t>
      </w:r>
    </w:p>
    <w:p w14:paraId="6640D7F2" w14:textId="77777777" w:rsidR="002E6D26" w:rsidRDefault="002E6D26" w:rsidP="0047672E">
      <w:pPr>
        <w:pStyle w:val="Heading2"/>
      </w:pPr>
      <w:bookmarkStart w:id="30" w:name="_Toc134953351"/>
      <w:bookmarkStart w:id="31" w:name="_Toc153808684"/>
      <w:r>
        <w:t>Conceptual or Theoretical Framework (2-4 pages)</w:t>
      </w:r>
      <w:bookmarkEnd w:id="30"/>
      <w:bookmarkEnd w:id="31"/>
    </w:p>
    <w:p w14:paraId="5DEDF634" w14:textId="56B6C72E" w:rsidR="007B61E6" w:rsidRDefault="007B61E6" w:rsidP="007B61E6">
      <w:r>
        <w:t xml:space="preserve">* </w:t>
      </w:r>
      <w:r w:rsidRPr="00AA7AE4">
        <w:t>Places the study in perspective among other relevant studies and describes the important issues, perspectives, and controversies in the field under investigation.</w:t>
      </w:r>
    </w:p>
    <w:p w14:paraId="0D0B0FEC" w14:textId="77777777" w:rsidR="007B61E6" w:rsidRPr="00AA7AE4" w:rsidRDefault="007B61E6" w:rsidP="007B61E6">
      <w:pPr>
        <w:ind w:left="720"/>
      </w:pPr>
      <w:r w:rsidRPr="00AA7AE4">
        <w:t xml:space="preserve">1. Discussion reflects overview of the broad theoretical area under which the research falls. </w:t>
      </w:r>
    </w:p>
    <w:p w14:paraId="7C6E7AD7" w14:textId="77777777" w:rsidR="007B61E6" w:rsidRPr="00AA7AE4" w:rsidRDefault="007B61E6" w:rsidP="007B61E6">
      <w:pPr>
        <w:ind w:left="720"/>
      </w:pPr>
      <w:r w:rsidRPr="00AA7AE4">
        <w:t xml:space="preserve">2. Overview of how proposed research fits within other research in the field. </w:t>
      </w:r>
    </w:p>
    <w:p w14:paraId="356B8D75" w14:textId="77777777" w:rsidR="007B61E6" w:rsidRPr="00AA7AE4" w:rsidRDefault="007B61E6" w:rsidP="007B61E6">
      <w:pPr>
        <w:ind w:left="720"/>
      </w:pPr>
      <w:r w:rsidRPr="00AA7AE4">
        <w:t xml:space="preserve">3. Include important issues, perspectives, and controversies in the field. </w:t>
      </w:r>
    </w:p>
    <w:p w14:paraId="7A1E8503" w14:textId="77777777" w:rsidR="007B61E6" w:rsidRDefault="007B61E6" w:rsidP="007B61E6">
      <w:pPr>
        <w:ind w:left="720"/>
      </w:pPr>
      <w:r w:rsidRPr="00AA7AE4">
        <w:t>4. Should reflect student knowledge and familiarity with the historical, germinal, and current literature in the field.</w:t>
      </w:r>
    </w:p>
    <w:p w14:paraId="13758079" w14:textId="77777777" w:rsidR="007B61E6" w:rsidRDefault="007B61E6" w:rsidP="007B61E6">
      <w:r>
        <w:t xml:space="preserve">* </w:t>
      </w:r>
      <w:r w:rsidRPr="0047672E">
        <w:t>Delete all this wording.</w:t>
      </w:r>
    </w:p>
    <w:p w14:paraId="5934DBCA" w14:textId="77777777" w:rsidR="002E6D26" w:rsidRDefault="002E6D26" w:rsidP="0047672E">
      <w:pPr>
        <w:pStyle w:val="Heading2"/>
      </w:pPr>
      <w:bookmarkStart w:id="32" w:name="_Toc134953352"/>
      <w:bookmarkStart w:id="33" w:name="_Toc153808685"/>
      <w:r>
        <w:t>Definitions (0 to 1 page)</w:t>
      </w:r>
      <w:bookmarkEnd w:id="32"/>
      <w:bookmarkEnd w:id="33"/>
    </w:p>
    <w:p w14:paraId="072A7B95" w14:textId="45DF68FD" w:rsidR="007B61E6" w:rsidRPr="00AA7AE4" w:rsidRDefault="007B61E6" w:rsidP="007B61E6">
      <w:r>
        <w:t xml:space="preserve">* </w:t>
      </w:r>
      <w:r w:rsidRPr="00AA7AE4">
        <w:t xml:space="preserve">Should contain the following information: </w:t>
      </w:r>
    </w:p>
    <w:p w14:paraId="03D3C884" w14:textId="77777777" w:rsidR="007B61E6" w:rsidRPr="00AA7AE4" w:rsidRDefault="007B61E6" w:rsidP="007B61E6">
      <w:pPr>
        <w:ind w:left="720"/>
      </w:pPr>
      <w:r w:rsidRPr="00AA7AE4">
        <w:t xml:space="preserve">1. Definitions given represent operational terms or words used in a unique way; discussion clarifies uniqueness. </w:t>
      </w:r>
    </w:p>
    <w:p w14:paraId="6EC02B12" w14:textId="77777777" w:rsidR="007B61E6" w:rsidRPr="00AA7AE4" w:rsidRDefault="007B61E6" w:rsidP="007B61E6">
      <w:pPr>
        <w:ind w:left="720"/>
      </w:pPr>
      <w:r w:rsidRPr="00AA7AE4">
        <w:t>2. Support definitions with citations.</w:t>
      </w:r>
    </w:p>
    <w:p w14:paraId="6816896E" w14:textId="77777777" w:rsidR="007B61E6" w:rsidRDefault="007B61E6" w:rsidP="007B61E6">
      <w:r>
        <w:t xml:space="preserve">* </w:t>
      </w:r>
      <w:r w:rsidRPr="0047672E">
        <w:t>Delete all this wording.</w:t>
      </w:r>
    </w:p>
    <w:p w14:paraId="5BE0BD6E" w14:textId="77777777" w:rsidR="0047672E" w:rsidRPr="0047672E" w:rsidRDefault="0047672E" w:rsidP="0047672E"/>
    <w:p w14:paraId="57D01820" w14:textId="77777777" w:rsidR="002E6D26" w:rsidRDefault="002E6D26" w:rsidP="0047672E">
      <w:pPr>
        <w:pStyle w:val="Heading2"/>
      </w:pPr>
      <w:bookmarkStart w:id="34" w:name="_Toc134953353"/>
      <w:bookmarkStart w:id="35" w:name="_Toc153808686"/>
      <w:r>
        <w:t>Assumptions (¼ to 2 pages)</w:t>
      </w:r>
      <w:bookmarkEnd w:id="34"/>
      <w:bookmarkEnd w:id="35"/>
    </w:p>
    <w:p w14:paraId="5EC2989C" w14:textId="7F86F0B6" w:rsidR="007B61E6" w:rsidRPr="00AA7AE4" w:rsidRDefault="007B61E6" w:rsidP="007B61E6">
      <w:r>
        <w:t xml:space="preserve">* </w:t>
      </w:r>
      <w:r w:rsidRPr="00AA7AE4">
        <w:t xml:space="preserve">Should contain the following information: </w:t>
      </w:r>
    </w:p>
    <w:p w14:paraId="6A6573A2" w14:textId="77777777" w:rsidR="007B61E6" w:rsidRPr="00AA7AE4" w:rsidRDefault="007B61E6" w:rsidP="007B61E6">
      <w:pPr>
        <w:ind w:left="720"/>
      </w:pPr>
      <w:r w:rsidRPr="00AA7AE4">
        <w:t xml:space="preserve">1. Identified assumptions of the study. </w:t>
      </w:r>
    </w:p>
    <w:p w14:paraId="39E36117" w14:textId="20C16754" w:rsidR="007B61E6" w:rsidRPr="00AA7AE4" w:rsidRDefault="007B61E6" w:rsidP="007B61E6">
      <w:pPr>
        <w:ind w:left="720"/>
      </w:pPr>
      <w:r w:rsidRPr="00AA7AE4">
        <w:t>2. Rationale for each assumption is given, incorporating multiple perspectives, when appropriate</w:t>
      </w:r>
      <w:r>
        <w:t xml:space="preserve"> s</w:t>
      </w:r>
      <w:r w:rsidRPr="00AA7AE4">
        <w:t>cope, limitations, and delimitations</w:t>
      </w:r>
    </w:p>
    <w:p w14:paraId="1532E861" w14:textId="77777777" w:rsidR="007B61E6" w:rsidRDefault="007B61E6" w:rsidP="007B61E6">
      <w:r>
        <w:t xml:space="preserve">* </w:t>
      </w:r>
      <w:r w:rsidRPr="0047672E">
        <w:t>Delete all this wording.</w:t>
      </w:r>
    </w:p>
    <w:p w14:paraId="0C2BC3E1" w14:textId="77777777" w:rsidR="002E6D26" w:rsidRDefault="00895793" w:rsidP="0047672E">
      <w:pPr>
        <w:pStyle w:val="Heading2"/>
      </w:pPr>
      <w:bookmarkStart w:id="36" w:name="_Toc134953354"/>
      <w:bookmarkStart w:id="37" w:name="_Toc153808687"/>
      <w:r>
        <w:t>Scope, Limitations, and D</w:t>
      </w:r>
      <w:r w:rsidR="002E6D26">
        <w:t>elimitations (1 to 2 pages)</w:t>
      </w:r>
      <w:bookmarkEnd w:id="36"/>
      <w:bookmarkEnd w:id="37"/>
    </w:p>
    <w:p w14:paraId="18FC6A31" w14:textId="6C3523D8" w:rsidR="007B61E6" w:rsidRPr="00AA7AE4" w:rsidRDefault="007B61E6" w:rsidP="007B61E6">
      <w:r>
        <w:t xml:space="preserve">* </w:t>
      </w:r>
      <w:r w:rsidRPr="00AA7AE4">
        <w:t xml:space="preserve">Should contain the following information: </w:t>
      </w:r>
    </w:p>
    <w:p w14:paraId="26828B1B" w14:textId="77777777" w:rsidR="007B61E6" w:rsidRPr="00AA7AE4" w:rsidRDefault="007B61E6" w:rsidP="007B61E6">
      <w:pPr>
        <w:ind w:left="720"/>
      </w:pPr>
      <w:r w:rsidRPr="00AA7AE4">
        <w:t xml:space="preserve">1. Discuss/identify scope, limitations, and delimitations of data used in the study. </w:t>
      </w:r>
    </w:p>
    <w:p w14:paraId="791F5236" w14:textId="77777777" w:rsidR="007B61E6" w:rsidRPr="00AA7AE4" w:rsidRDefault="007B61E6" w:rsidP="007B61E6">
      <w:pPr>
        <w:ind w:left="720"/>
      </w:pPr>
      <w:r w:rsidRPr="00AA7AE4">
        <w:t xml:space="preserve">2. Discuss the generalizability of the study findings. </w:t>
      </w:r>
    </w:p>
    <w:p w14:paraId="41A1E5CA" w14:textId="77777777" w:rsidR="007B61E6" w:rsidRDefault="007B61E6" w:rsidP="007B61E6">
      <w:pPr>
        <w:ind w:left="720"/>
      </w:pPr>
      <w:r w:rsidRPr="00AA7AE4">
        <w:t>3. Information is presented in a discussion context, rather than simply stated or listed.</w:t>
      </w:r>
    </w:p>
    <w:p w14:paraId="2F2C9B84" w14:textId="77777777" w:rsidR="007B61E6" w:rsidRDefault="007B61E6" w:rsidP="007B61E6">
      <w:r>
        <w:t xml:space="preserve">* </w:t>
      </w:r>
      <w:r w:rsidRPr="0047672E">
        <w:t>Delete all this wording.</w:t>
      </w:r>
    </w:p>
    <w:p w14:paraId="392429C8" w14:textId="77777777" w:rsidR="002E6D26" w:rsidRDefault="002E6D26" w:rsidP="0047672E">
      <w:pPr>
        <w:pStyle w:val="Heading2"/>
      </w:pPr>
      <w:bookmarkStart w:id="38" w:name="_Toc134953355"/>
      <w:bookmarkStart w:id="39" w:name="_Toc153808688"/>
      <w:r>
        <w:t>Chapter Summary (½ to 1 page)</w:t>
      </w:r>
      <w:bookmarkEnd w:id="38"/>
      <w:bookmarkEnd w:id="39"/>
    </w:p>
    <w:p w14:paraId="307DB5E8" w14:textId="0D7D6283" w:rsidR="007B61E6" w:rsidRPr="00AA7AE4" w:rsidRDefault="007B61E6" w:rsidP="007B61E6">
      <w:r>
        <w:t xml:space="preserve">* </w:t>
      </w:r>
      <w:r w:rsidRPr="00AA7AE4">
        <w:t xml:space="preserve">Should contain the following information: </w:t>
      </w:r>
    </w:p>
    <w:p w14:paraId="61B857B3" w14:textId="77777777" w:rsidR="007B61E6" w:rsidRPr="00AA7AE4" w:rsidRDefault="007B61E6" w:rsidP="007B61E6">
      <w:pPr>
        <w:ind w:left="720"/>
      </w:pPr>
      <w:r w:rsidRPr="00AA7AE4">
        <w:t xml:space="preserve">1. Summary of key points presented in chapter 1. </w:t>
      </w:r>
    </w:p>
    <w:p w14:paraId="780966BC" w14:textId="77777777" w:rsidR="007B61E6" w:rsidRPr="00AA7AE4" w:rsidRDefault="007B61E6" w:rsidP="007B61E6">
      <w:pPr>
        <w:ind w:left="720"/>
      </w:pPr>
      <w:r w:rsidRPr="00AA7AE4">
        <w:t>2. Include an introduction discussion/sentence to chapter 2.</w:t>
      </w:r>
    </w:p>
    <w:p w14:paraId="5E198237" w14:textId="77777777" w:rsidR="007B61E6" w:rsidRDefault="007B61E6" w:rsidP="007B61E6">
      <w:r>
        <w:t xml:space="preserve">* </w:t>
      </w:r>
      <w:r w:rsidRPr="0047672E">
        <w:t>Delete all this wording.</w:t>
      </w:r>
    </w:p>
    <w:p w14:paraId="3B63BB2B" w14:textId="77777777" w:rsidR="002E6D26" w:rsidRPr="002E0CDC" w:rsidRDefault="002E6D26"/>
    <w:p w14:paraId="7C102E78" w14:textId="77777777" w:rsidR="007F5938" w:rsidRPr="002E0CDC" w:rsidRDefault="007F5938" w:rsidP="005C7DFF">
      <w:r w:rsidRPr="002E0CDC">
        <w:br w:type="page"/>
      </w:r>
    </w:p>
    <w:p w14:paraId="13D3A73C" w14:textId="14C24EC3" w:rsidR="005C7DFF" w:rsidRPr="00616BCE" w:rsidRDefault="00616BCE" w:rsidP="007F5938">
      <w:pPr>
        <w:pStyle w:val="Heading1"/>
        <w:rPr>
          <w:caps/>
        </w:rPr>
      </w:pPr>
      <w:bookmarkStart w:id="40" w:name="_Toc134953356"/>
      <w:bookmarkStart w:id="41" w:name="_Toc153808689"/>
      <w:bookmarkStart w:id="42" w:name="_Hlk134952961"/>
      <w:r>
        <w:lastRenderedPageBreak/>
        <w:t>Chapter 2: Literature Review</w:t>
      </w:r>
      <w:bookmarkEnd w:id="40"/>
      <w:bookmarkEnd w:id="41"/>
    </w:p>
    <w:bookmarkEnd w:id="42"/>
    <w:p w14:paraId="39C3632B" w14:textId="3ACFFCA2" w:rsidR="00E72061" w:rsidRDefault="00496EB1" w:rsidP="00496EB1">
      <w:r>
        <w:t xml:space="preserve">* </w:t>
      </w:r>
      <w:r w:rsidR="00E72061" w:rsidRPr="002E0CDC">
        <w:t>Start here (indent included)</w:t>
      </w:r>
      <w:r w:rsidR="00B82F6F">
        <w:t>.</w:t>
      </w:r>
    </w:p>
    <w:p w14:paraId="17C02F35" w14:textId="77777777" w:rsidR="00B03C98" w:rsidRDefault="00B03C98" w:rsidP="00496EB1">
      <w:pPr>
        <w:rPr>
          <w:szCs w:val="24"/>
        </w:rPr>
      </w:pPr>
      <w:r w:rsidRPr="00426285">
        <w:rPr>
          <w:sz w:val="20"/>
          <w:szCs w:val="20"/>
        </w:rPr>
        <w:t xml:space="preserve">* </w:t>
      </w:r>
      <w:r w:rsidRPr="00084A16">
        <w:rPr>
          <w:szCs w:val="24"/>
        </w:rPr>
        <w:t xml:space="preserve">Starts with an introductory paragraph or two. </w:t>
      </w:r>
    </w:p>
    <w:p w14:paraId="1EA11E23" w14:textId="1C361BF2" w:rsidR="007B61E6" w:rsidRPr="002F75AC" w:rsidRDefault="007B61E6" w:rsidP="007B61E6">
      <w:pPr>
        <w:ind w:left="720"/>
      </w:pPr>
      <w:r>
        <w:t xml:space="preserve">* </w:t>
      </w:r>
      <w:r w:rsidRPr="002F75AC">
        <w:t xml:space="preserve">No subtitle is given to this section. 2 required parts </w:t>
      </w:r>
    </w:p>
    <w:p w14:paraId="260DE4B5" w14:textId="77777777" w:rsidR="007B61E6" w:rsidRPr="002F75AC" w:rsidRDefault="007B61E6" w:rsidP="007B61E6">
      <w:pPr>
        <w:ind w:left="720"/>
      </w:pPr>
      <w:r w:rsidRPr="002F75AC">
        <w:t xml:space="preserve">1. Discussion begins with dissertation topic transition to introduction of a review of the literature for the dissertation research. </w:t>
      </w:r>
    </w:p>
    <w:p w14:paraId="7E0BABDF" w14:textId="77777777" w:rsidR="007B61E6" w:rsidRPr="002F75AC" w:rsidRDefault="007B61E6" w:rsidP="007B61E6">
      <w:pPr>
        <w:ind w:left="720"/>
      </w:pPr>
      <w:r w:rsidRPr="002F75AC">
        <w:t xml:space="preserve">2. Discussion reflects brief overview of what is contained in the chapter. </w:t>
      </w:r>
    </w:p>
    <w:p w14:paraId="42DFBBC7" w14:textId="77777777" w:rsidR="00B03C98" w:rsidRPr="00084A16" w:rsidRDefault="00B03C98" w:rsidP="00496EB1">
      <w:pPr>
        <w:rPr>
          <w:szCs w:val="24"/>
        </w:rPr>
      </w:pPr>
      <w:r w:rsidRPr="00084A16">
        <w:rPr>
          <w:szCs w:val="24"/>
        </w:rPr>
        <w:t>* See Checklist.</w:t>
      </w:r>
    </w:p>
    <w:p w14:paraId="1C338BA0" w14:textId="77777777" w:rsidR="0020596B" w:rsidRPr="00084A16" w:rsidRDefault="00B03C98" w:rsidP="00496EB1">
      <w:pPr>
        <w:rPr>
          <w:szCs w:val="24"/>
        </w:rPr>
      </w:pPr>
      <w:r w:rsidRPr="00084A16">
        <w:rPr>
          <w:szCs w:val="24"/>
        </w:rPr>
        <w:t>* Potential APA h1 headings follow. Delete any you do not use. Add extras if needed.</w:t>
      </w:r>
      <w:r w:rsidR="000C2200" w:rsidRPr="00084A16">
        <w:rPr>
          <w:szCs w:val="24"/>
        </w:rPr>
        <w:t xml:space="preserve"> </w:t>
      </w:r>
      <w:r w:rsidR="0020596B" w:rsidRPr="00084A16">
        <w:rPr>
          <w:szCs w:val="24"/>
        </w:rPr>
        <w:t>Combine if necessary.</w:t>
      </w:r>
    </w:p>
    <w:p w14:paraId="008033CC" w14:textId="77777777" w:rsidR="00B03C98" w:rsidRPr="00084A16" w:rsidRDefault="0020596B" w:rsidP="00496EB1">
      <w:pPr>
        <w:rPr>
          <w:szCs w:val="24"/>
        </w:rPr>
      </w:pPr>
      <w:r w:rsidRPr="00084A16">
        <w:rPr>
          <w:szCs w:val="24"/>
        </w:rPr>
        <w:t>*</w:t>
      </w:r>
      <w:r w:rsidR="00B03C98" w:rsidRPr="00084A16">
        <w:rPr>
          <w:szCs w:val="24"/>
        </w:rPr>
        <w:t xml:space="preserve"> Page count a guide and wording needs to be deleted.</w:t>
      </w:r>
    </w:p>
    <w:p w14:paraId="514FD533" w14:textId="77777777" w:rsidR="00B03C98" w:rsidRPr="00084A16" w:rsidRDefault="00B03C98" w:rsidP="00496EB1">
      <w:pPr>
        <w:rPr>
          <w:szCs w:val="24"/>
        </w:rPr>
      </w:pPr>
      <w:r w:rsidRPr="00084A16">
        <w:rPr>
          <w:szCs w:val="24"/>
        </w:rPr>
        <w:t>* Delete all the above wording.</w:t>
      </w:r>
    </w:p>
    <w:p w14:paraId="7EB2F94A" w14:textId="77777777" w:rsidR="00B03C98" w:rsidRDefault="00B03C98" w:rsidP="00B03C98">
      <w:pPr>
        <w:pStyle w:val="Heading2"/>
      </w:pPr>
      <w:bookmarkStart w:id="43" w:name="_Toc134953357"/>
      <w:bookmarkStart w:id="44" w:name="_Toc153808690"/>
      <w:r w:rsidRPr="00B03C98">
        <w:t>Title Searches</w:t>
      </w:r>
      <w:bookmarkEnd w:id="43"/>
      <w:bookmarkEnd w:id="44"/>
    </w:p>
    <w:p w14:paraId="63590E5B" w14:textId="77777777" w:rsidR="007B61E6" w:rsidRDefault="007B61E6" w:rsidP="007B61E6">
      <w:pPr>
        <w:rPr>
          <w:b/>
          <w:szCs w:val="24"/>
        </w:rPr>
      </w:pPr>
      <w:r>
        <w:t xml:space="preserve">* </w:t>
      </w:r>
      <w:r w:rsidRPr="002F75AC">
        <w:rPr>
          <w:b/>
          <w:szCs w:val="24"/>
        </w:rPr>
        <w:t xml:space="preserve">7 required parts </w:t>
      </w:r>
    </w:p>
    <w:p w14:paraId="4CDC4A0A" w14:textId="53579E19" w:rsidR="007B61E6" w:rsidRPr="002F75AC" w:rsidRDefault="007B61E6" w:rsidP="007B61E6">
      <w:pPr>
        <w:ind w:left="720"/>
      </w:pPr>
      <w:r w:rsidRPr="002F75AC">
        <w:t xml:space="preserve">1. Organization is presented in an orderly, logical, and flowing manner. </w:t>
      </w:r>
    </w:p>
    <w:p w14:paraId="3A113BFF" w14:textId="77777777" w:rsidR="007B61E6" w:rsidRPr="002F75AC" w:rsidRDefault="007B61E6" w:rsidP="007B61E6">
      <w:pPr>
        <w:ind w:left="720"/>
      </w:pPr>
      <w:r w:rsidRPr="002F75AC">
        <w:t xml:space="preserve">2. Historical overview with appropriate citations is presented. If appropriate, a discussion of any gaps in the research literature is included. Discussion of germinal research is included. </w:t>
      </w:r>
    </w:p>
    <w:p w14:paraId="423781B9" w14:textId="77777777" w:rsidR="007B61E6" w:rsidRPr="002F75AC" w:rsidRDefault="007B61E6" w:rsidP="007B61E6">
      <w:pPr>
        <w:ind w:left="720"/>
      </w:pPr>
      <w:r w:rsidRPr="002F75AC">
        <w:t xml:space="preserve">3. Current findings and studies with appropriate citations are presented. If appropriate, a discussion of any gaps in the research literature is included. </w:t>
      </w:r>
    </w:p>
    <w:p w14:paraId="6678791C" w14:textId="77777777" w:rsidR="007B61E6" w:rsidRPr="002F75AC" w:rsidRDefault="007B61E6" w:rsidP="007B61E6">
      <w:pPr>
        <w:ind w:left="720"/>
      </w:pPr>
      <w:r w:rsidRPr="002F75AC">
        <w:t xml:space="preserve">4. Current findings, discussed in order from general to specific, are related to the research question. </w:t>
      </w:r>
    </w:p>
    <w:p w14:paraId="36CB1E62" w14:textId="77777777" w:rsidR="007B61E6" w:rsidRPr="002F75AC" w:rsidRDefault="007B61E6" w:rsidP="007B61E6">
      <w:pPr>
        <w:ind w:left="720"/>
      </w:pPr>
      <w:r w:rsidRPr="002F75AC">
        <w:t xml:space="preserve">5. Each research variable is discussed. </w:t>
      </w:r>
    </w:p>
    <w:p w14:paraId="29596F11" w14:textId="77777777" w:rsidR="007B61E6" w:rsidRPr="002F75AC" w:rsidRDefault="007B61E6" w:rsidP="007B61E6">
      <w:pPr>
        <w:ind w:left="720"/>
      </w:pPr>
      <w:r w:rsidRPr="002F75AC">
        <w:lastRenderedPageBreak/>
        <w:t xml:space="preserve">6. Discussion has depth and presents an analysis of the literature rather than a listing of quotations and citations. Discussion relates a logical understanding of why a reference is included.  </w:t>
      </w:r>
    </w:p>
    <w:p w14:paraId="6706B45E" w14:textId="77777777" w:rsidR="007B61E6" w:rsidRPr="002F75AC" w:rsidRDefault="007B61E6" w:rsidP="007B61E6">
      <w:pPr>
        <w:ind w:left="720"/>
      </w:pPr>
      <w:r w:rsidRPr="002F75AC">
        <w:t xml:space="preserve">7. Balanced discussion of alternative viewpoints is given. The literature compares and contrasts different points of view regarding research in the field.  2. Historical overview with appropriate citations is presented. If appropriate, a discussion of any gaps in the research literature is included. Discussion of germinal research is included. </w:t>
      </w:r>
    </w:p>
    <w:p w14:paraId="3D98DCD8" w14:textId="77777777" w:rsidR="007B61E6" w:rsidRPr="00084A16" w:rsidRDefault="007B61E6" w:rsidP="007B61E6">
      <w:pPr>
        <w:rPr>
          <w:szCs w:val="24"/>
        </w:rPr>
      </w:pPr>
      <w:r w:rsidRPr="00084A16">
        <w:rPr>
          <w:szCs w:val="24"/>
        </w:rPr>
        <w:t>* Delete all the above wording.</w:t>
      </w:r>
    </w:p>
    <w:p w14:paraId="3312898A" w14:textId="77777777" w:rsidR="00B03C98" w:rsidRPr="001A5BF7" w:rsidRDefault="00B03C98" w:rsidP="007B61E6"/>
    <w:p w14:paraId="69333E22" w14:textId="77777777" w:rsidR="00B03C98" w:rsidRDefault="00B03C98" w:rsidP="00B03C98">
      <w:pPr>
        <w:pStyle w:val="Heading2"/>
      </w:pPr>
      <w:bookmarkStart w:id="45" w:name="_Toc134953358"/>
      <w:bookmarkStart w:id="46" w:name="_Toc153808692"/>
      <w:r w:rsidRPr="00B03C98">
        <w:t>Articles</w:t>
      </w:r>
      <w:bookmarkEnd w:id="45"/>
      <w:bookmarkEnd w:id="46"/>
    </w:p>
    <w:p w14:paraId="6DE397BC" w14:textId="77777777" w:rsidR="00B03C98" w:rsidRPr="00B03C98" w:rsidRDefault="00B03C98" w:rsidP="00B03C98"/>
    <w:p w14:paraId="4F40EB07" w14:textId="77777777" w:rsidR="00B03C98" w:rsidRDefault="00B03C98" w:rsidP="00B03C98">
      <w:pPr>
        <w:pStyle w:val="Heading2"/>
      </w:pPr>
      <w:bookmarkStart w:id="47" w:name="_Toc134953359"/>
      <w:bookmarkStart w:id="48" w:name="_Toc153808693"/>
      <w:r w:rsidRPr="00B03C98">
        <w:t>Research Documents</w:t>
      </w:r>
      <w:bookmarkEnd w:id="47"/>
      <w:bookmarkEnd w:id="48"/>
    </w:p>
    <w:p w14:paraId="08853C65" w14:textId="77777777" w:rsidR="00B03C98" w:rsidRPr="00B03C98" w:rsidRDefault="00B03C98" w:rsidP="00B03C98"/>
    <w:p w14:paraId="7A6AA1CA" w14:textId="77777777" w:rsidR="00B03C98" w:rsidRDefault="00B03C98" w:rsidP="00B03C98">
      <w:pPr>
        <w:pStyle w:val="Heading2"/>
      </w:pPr>
      <w:bookmarkStart w:id="49" w:name="_Toc134953360"/>
      <w:bookmarkStart w:id="50" w:name="_Toc153808694"/>
      <w:r w:rsidRPr="00B03C98">
        <w:t>Journals Researched</w:t>
      </w:r>
      <w:bookmarkEnd w:id="49"/>
      <w:bookmarkEnd w:id="50"/>
    </w:p>
    <w:p w14:paraId="67CDBDF0" w14:textId="77777777" w:rsidR="00B03C98" w:rsidRPr="00B03C98" w:rsidRDefault="00B03C98" w:rsidP="00B03C98"/>
    <w:p w14:paraId="5AFC8E41" w14:textId="77777777" w:rsidR="00B03C98" w:rsidRDefault="00B03C98" w:rsidP="00B03C98">
      <w:pPr>
        <w:pStyle w:val="Heading2"/>
      </w:pPr>
      <w:bookmarkStart w:id="51" w:name="_Toc134953361"/>
      <w:bookmarkStart w:id="52" w:name="_Toc153808695"/>
      <w:r w:rsidRPr="00B03C98">
        <w:t>Historical Overview</w:t>
      </w:r>
      <w:bookmarkEnd w:id="51"/>
      <w:bookmarkEnd w:id="52"/>
    </w:p>
    <w:p w14:paraId="25EA4D4C" w14:textId="77777777" w:rsidR="00B03C98" w:rsidRPr="00B03C98" w:rsidRDefault="00B03C98" w:rsidP="00B03C98"/>
    <w:p w14:paraId="28A435DA" w14:textId="77777777" w:rsidR="00B03C98" w:rsidRDefault="00B03C98" w:rsidP="00B03C98">
      <w:pPr>
        <w:pStyle w:val="Heading2"/>
      </w:pPr>
      <w:bookmarkStart w:id="53" w:name="_Toc134953362"/>
      <w:bookmarkStart w:id="54" w:name="_Toc153808696"/>
      <w:r w:rsidRPr="00B03C98">
        <w:t>Current Findings</w:t>
      </w:r>
      <w:bookmarkEnd w:id="53"/>
      <w:bookmarkEnd w:id="54"/>
    </w:p>
    <w:p w14:paraId="3EB2AC7C" w14:textId="77777777" w:rsidR="00B03C98" w:rsidRPr="00B03C98" w:rsidRDefault="00B03C98" w:rsidP="00B03C98"/>
    <w:p w14:paraId="678FE50A" w14:textId="77777777" w:rsidR="0020596B" w:rsidRPr="0020596B" w:rsidRDefault="0020596B" w:rsidP="0020596B">
      <w:pPr>
        <w:pStyle w:val="Heading2"/>
      </w:pPr>
      <w:bookmarkStart w:id="55" w:name="_Toc134953363"/>
      <w:bookmarkStart w:id="56" w:name="_Toc153808697"/>
      <w:r w:rsidRPr="0020596B">
        <w:t xml:space="preserve">Chapter Conclusion </w:t>
      </w:r>
      <w:r>
        <w:t>(½ to 1 p</w:t>
      </w:r>
      <w:r w:rsidRPr="0020596B">
        <w:t>age</w:t>
      </w:r>
      <w:r>
        <w:t>)</w:t>
      </w:r>
      <w:bookmarkEnd w:id="55"/>
      <w:bookmarkEnd w:id="56"/>
    </w:p>
    <w:p w14:paraId="1904A9E7" w14:textId="524A273E" w:rsidR="007B61E6" w:rsidRPr="002F75AC" w:rsidRDefault="007B61E6" w:rsidP="007B61E6">
      <w:r>
        <w:t xml:space="preserve">* </w:t>
      </w:r>
      <w:r w:rsidRPr="002F75AC">
        <w:t xml:space="preserve">1. Discussion reflects a conclusion derived from the analysis of the literature review. </w:t>
      </w:r>
    </w:p>
    <w:p w14:paraId="62F6B737" w14:textId="32DCEDCA" w:rsidR="007B61E6" w:rsidRDefault="007B61E6" w:rsidP="007B61E6">
      <w:r>
        <w:t xml:space="preserve">* </w:t>
      </w:r>
      <w:r w:rsidRPr="002F75AC">
        <w:t>2. Supporting citations are given for key points</w:t>
      </w:r>
    </w:p>
    <w:p w14:paraId="2DDFB0F1" w14:textId="3D08340C" w:rsidR="007B61E6" w:rsidRDefault="007B61E6" w:rsidP="007B61E6">
      <w:r>
        <w:t>* 3. Information is presented in a discussion context, rather than simply stated or listed</w:t>
      </w:r>
    </w:p>
    <w:p w14:paraId="6194DB8F" w14:textId="77777777" w:rsidR="007B61E6" w:rsidRPr="00084A16" w:rsidRDefault="007B61E6" w:rsidP="007B61E6">
      <w:pPr>
        <w:rPr>
          <w:szCs w:val="24"/>
        </w:rPr>
      </w:pPr>
      <w:r w:rsidRPr="00084A16">
        <w:rPr>
          <w:szCs w:val="24"/>
        </w:rPr>
        <w:lastRenderedPageBreak/>
        <w:t>* Delete all the above wording.</w:t>
      </w:r>
    </w:p>
    <w:p w14:paraId="7B264CA1" w14:textId="77777777" w:rsidR="0020596B" w:rsidRDefault="0020596B" w:rsidP="0020596B">
      <w:pPr>
        <w:pStyle w:val="Heading2"/>
      </w:pPr>
      <w:bookmarkStart w:id="57" w:name="_Toc134953364"/>
      <w:bookmarkStart w:id="58" w:name="_Toc153808698"/>
      <w:r w:rsidRPr="0020596B">
        <w:t xml:space="preserve">Chapter Summary </w:t>
      </w:r>
      <w:r>
        <w:t>(</w:t>
      </w:r>
      <w:r w:rsidRPr="0020596B">
        <w:t xml:space="preserve">½ </w:t>
      </w:r>
      <w:r>
        <w:t>to 1 p</w:t>
      </w:r>
      <w:r w:rsidRPr="0020596B">
        <w:t>age</w:t>
      </w:r>
      <w:r>
        <w:t>)</w:t>
      </w:r>
      <w:bookmarkEnd w:id="57"/>
      <w:bookmarkEnd w:id="58"/>
    </w:p>
    <w:p w14:paraId="3E2CE1DE" w14:textId="03D210FE" w:rsidR="00A7233B" w:rsidRPr="002F75AC" w:rsidRDefault="00A7233B" w:rsidP="00A7233B">
      <w:r>
        <w:t xml:space="preserve">* </w:t>
      </w:r>
      <w:r w:rsidRPr="002F75AC">
        <w:t xml:space="preserve">4 required parts  </w:t>
      </w:r>
    </w:p>
    <w:p w14:paraId="5AE1C981" w14:textId="77777777" w:rsidR="00A7233B" w:rsidRPr="002F75AC" w:rsidRDefault="00A7233B" w:rsidP="00A7233B">
      <w:pPr>
        <w:ind w:left="720"/>
        <w:rPr>
          <w:bCs/>
        </w:rPr>
      </w:pPr>
      <w:r w:rsidRPr="002F75AC">
        <w:rPr>
          <w:bCs/>
        </w:rPr>
        <w:t xml:space="preserve">1. Discussion summarizes key points presented in chapter 2. </w:t>
      </w:r>
    </w:p>
    <w:p w14:paraId="22FC3B1F" w14:textId="77777777" w:rsidR="00A7233B" w:rsidRPr="002F75AC" w:rsidRDefault="00A7233B" w:rsidP="00A7233B">
      <w:pPr>
        <w:ind w:left="720"/>
        <w:rPr>
          <w:bCs/>
        </w:rPr>
      </w:pPr>
      <w:r w:rsidRPr="002F75AC">
        <w:rPr>
          <w:bCs/>
        </w:rPr>
        <w:t xml:space="preserve">2. Supporting citations are given for key points. </w:t>
      </w:r>
    </w:p>
    <w:p w14:paraId="4174E542" w14:textId="77777777" w:rsidR="00A7233B" w:rsidRPr="002F75AC" w:rsidRDefault="00A7233B" w:rsidP="00A7233B">
      <w:pPr>
        <w:ind w:left="720"/>
        <w:rPr>
          <w:bCs/>
        </w:rPr>
      </w:pPr>
      <w:r w:rsidRPr="002F75AC">
        <w:rPr>
          <w:bCs/>
        </w:rPr>
        <w:t xml:space="preserve">3. Chapter summary ends with transition discussion/sentence to next chapter. </w:t>
      </w:r>
    </w:p>
    <w:p w14:paraId="3C8BFC61" w14:textId="77777777" w:rsidR="00A7233B" w:rsidRPr="002F75AC" w:rsidRDefault="00A7233B" w:rsidP="00A7233B">
      <w:pPr>
        <w:ind w:left="720"/>
        <w:rPr>
          <w:bCs/>
        </w:rPr>
      </w:pPr>
      <w:r w:rsidRPr="002F75AC">
        <w:rPr>
          <w:bCs/>
        </w:rPr>
        <w:t>4. Information is presented in a discussion context, rather than simply stated or listed.</w:t>
      </w:r>
    </w:p>
    <w:p w14:paraId="31106B4C" w14:textId="77777777" w:rsidR="00A7233B" w:rsidRPr="00084A16" w:rsidRDefault="00A7233B" w:rsidP="00A7233B">
      <w:pPr>
        <w:rPr>
          <w:szCs w:val="24"/>
        </w:rPr>
      </w:pPr>
      <w:r w:rsidRPr="00084A16">
        <w:rPr>
          <w:szCs w:val="24"/>
        </w:rPr>
        <w:t>* Delete all the above wording.</w:t>
      </w:r>
    </w:p>
    <w:p w14:paraId="64B8B507" w14:textId="77777777" w:rsidR="00A7233B" w:rsidRPr="00A7233B" w:rsidRDefault="00A7233B" w:rsidP="00A7233B"/>
    <w:p w14:paraId="0756BA39" w14:textId="77777777" w:rsidR="007F5938" w:rsidRPr="002E0CDC" w:rsidRDefault="007F5938" w:rsidP="00197359">
      <w:pPr>
        <w:ind w:left="720" w:firstLine="0"/>
      </w:pPr>
      <w:r w:rsidRPr="002E0CDC">
        <w:br w:type="page"/>
      </w:r>
    </w:p>
    <w:p w14:paraId="2532C864" w14:textId="749456E5" w:rsidR="007F5938" w:rsidRPr="00616BCE" w:rsidRDefault="00616BCE" w:rsidP="007F5938">
      <w:pPr>
        <w:pStyle w:val="Heading1"/>
        <w:rPr>
          <w:caps/>
        </w:rPr>
      </w:pPr>
      <w:bookmarkStart w:id="59" w:name="_Toc134953365"/>
      <w:bookmarkStart w:id="60" w:name="_Toc153808699"/>
      <w:bookmarkStart w:id="61" w:name="_Hlk134953022"/>
      <w:r>
        <w:lastRenderedPageBreak/>
        <w:t>Chapter 3: Method</w:t>
      </w:r>
      <w:bookmarkEnd w:id="59"/>
      <w:bookmarkEnd w:id="60"/>
    </w:p>
    <w:bookmarkEnd w:id="61"/>
    <w:p w14:paraId="283E7A33" w14:textId="67AA520C" w:rsidR="007F5938" w:rsidRPr="002E0CDC" w:rsidRDefault="00496EB1" w:rsidP="00496EB1">
      <w:r>
        <w:t xml:space="preserve">* </w:t>
      </w:r>
      <w:r w:rsidR="00E72061" w:rsidRPr="002E0CDC">
        <w:t>Start here (indent included)</w:t>
      </w:r>
      <w:r w:rsidR="00B82F6F">
        <w:t>.</w:t>
      </w:r>
    </w:p>
    <w:p w14:paraId="7FE2B025" w14:textId="77777777" w:rsidR="0020596B" w:rsidRPr="0020596B" w:rsidRDefault="0020596B" w:rsidP="00496EB1">
      <w:r w:rsidRPr="0020596B">
        <w:t xml:space="preserve">* Starts with an introductory paragraph or two. </w:t>
      </w:r>
    </w:p>
    <w:p w14:paraId="368C6F6E" w14:textId="77777777" w:rsidR="0020596B" w:rsidRPr="0020596B" w:rsidRDefault="0020596B" w:rsidP="00496EB1">
      <w:r w:rsidRPr="0020596B">
        <w:t>* See Checklist.</w:t>
      </w:r>
    </w:p>
    <w:p w14:paraId="449BAFB2" w14:textId="77777777" w:rsidR="0020596B" w:rsidRDefault="0020596B" w:rsidP="00496EB1">
      <w:r w:rsidRPr="0020596B">
        <w:t>* Potential APA h1 headings follow. Delete any you do not use. Add extras if needed.</w:t>
      </w:r>
    </w:p>
    <w:p w14:paraId="23B00640" w14:textId="77777777" w:rsidR="0020596B" w:rsidRPr="0020596B" w:rsidRDefault="0020596B" w:rsidP="00496EB1">
      <w:r>
        <w:t xml:space="preserve">* </w:t>
      </w:r>
      <w:r w:rsidRPr="0020596B">
        <w:t>Page count a guide and wording needs to be deleted.</w:t>
      </w:r>
    </w:p>
    <w:p w14:paraId="32EC7CC6" w14:textId="77777777" w:rsidR="0020596B" w:rsidRPr="0020596B" w:rsidRDefault="0020596B" w:rsidP="00496EB1">
      <w:r w:rsidRPr="0020596B">
        <w:t>* Delete all the above wording.</w:t>
      </w:r>
    </w:p>
    <w:p w14:paraId="357B8242" w14:textId="77777777" w:rsidR="00CA1430" w:rsidRDefault="00CA1430" w:rsidP="00CA1430">
      <w:pPr>
        <w:pStyle w:val="Heading2"/>
      </w:pPr>
      <w:bookmarkStart w:id="62" w:name="_Toc134953366"/>
      <w:bookmarkStart w:id="63" w:name="_Toc153808700"/>
      <w:r w:rsidRPr="00CA1430">
        <w:t>Research Method and Design Appropriateness</w:t>
      </w:r>
      <w:bookmarkEnd w:id="62"/>
      <w:bookmarkEnd w:id="63"/>
      <w:r w:rsidRPr="00CA1430">
        <w:t xml:space="preserve"> </w:t>
      </w:r>
    </w:p>
    <w:p w14:paraId="78B58029" w14:textId="77777777" w:rsidR="0065760D" w:rsidRPr="00562E77" w:rsidRDefault="0065760D" w:rsidP="0065760D">
      <w:pPr>
        <w:pStyle w:val="Heading3"/>
      </w:pPr>
      <w:bookmarkStart w:id="64" w:name="_Toc153808701"/>
      <w:r>
        <w:t>Any headings level 2</w:t>
      </w:r>
      <w:bookmarkEnd w:id="64"/>
    </w:p>
    <w:p w14:paraId="5E40FF02" w14:textId="77777777" w:rsidR="00CA1430" w:rsidRPr="00CA1430" w:rsidRDefault="00CA1430" w:rsidP="00CA1430"/>
    <w:p w14:paraId="7E83D22E" w14:textId="77777777" w:rsidR="00CA1430" w:rsidRDefault="00CA1430" w:rsidP="00CA1430">
      <w:pPr>
        <w:pStyle w:val="Heading2"/>
      </w:pPr>
      <w:bookmarkStart w:id="65" w:name="_Toc134953367"/>
      <w:bookmarkStart w:id="66" w:name="_Toc153808702"/>
      <w:r w:rsidRPr="00CA1430">
        <w:t>Population, Sampling, a</w:t>
      </w:r>
      <w:r>
        <w:t>nd Data Collection Procedures a</w:t>
      </w:r>
      <w:r w:rsidRPr="00CA1430">
        <w:t>nd Rationale</w:t>
      </w:r>
      <w:bookmarkEnd w:id="65"/>
      <w:bookmarkEnd w:id="66"/>
    </w:p>
    <w:p w14:paraId="2223227A" w14:textId="77777777" w:rsidR="00CA1430" w:rsidRPr="00CA1430" w:rsidRDefault="00CA1430" w:rsidP="00CA1430"/>
    <w:p w14:paraId="38EE6E39" w14:textId="77777777" w:rsidR="00CA1430" w:rsidRDefault="00CA1430" w:rsidP="00CA1430">
      <w:pPr>
        <w:pStyle w:val="Heading2"/>
      </w:pPr>
      <w:bookmarkStart w:id="67" w:name="_Toc134953368"/>
      <w:bookmarkStart w:id="68" w:name="_Toc153808703"/>
      <w:r>
        <w:t xml:space="preserve">Validity: </w:t>
      </w:r>
      <w:r w:rsidRPr="00CA1430">
        <w:t>Internal and External</w:t>
      </w:r>
      <w:bookmarkEnd w:id="67"/>
      <w:bookmarkEnd w:id="68"/>
    </w:p>
    <w:p w14:paraId="2E075A9F" w14:textId="77777777" w:rsidR="00CA1430" w:rsidRPr="00CA1430" w:rsidRDefault="00CA1430" w:rsidP="00CA1430"/>
    <w:p w14:paraId="6B2C5E66" w14:textId="77777777" w:rsidR="00CA1430" w:rsidRDefault="00CA1430" w:rsidP="00CA1430">
      <w:pPr>
        <w:pStyle w:val="Heading2"/>
      </w:pPr>
      <w:bookmarkStart w:id="69" w:name="_Toc134953369"/>
      <w:bookmarkStart w:id="70" w:name="_Toc153808704"/>
      <w:r w:rsidRPr="00CA1430">
        <w:t>Data Analysis</w:t>
      </w:r>
      <w:bookmarkEnd w:id="69"/>
      <w:bookmarkEnd w:id="70"/>
    </w:p>
    <w:p w14:paraId="202E6AB0" w14:textId="77777777" w:rsidR="00CA1430" w:rsidRPr="00CA1430" w:rsidRDefault="00CA1430" w:rsidP="00CA1430"/>
    <w:p w14:paraId="2FBFB0B0" w14:textId="77777777" w:rsidR="00CA1430" w:rsidRDefault="00CA1430" w:rsidP="00CA1430">
      <w:pPr>
        <w:pStyle w:val="Heading2"/>
      </w:pPr>
      <w:bookmarkStart w:id="71" w:name="_Toc134953370"/>
      <w:bookmarkStart w:id="72" w:name="_Toc153808705"/>
      <w:r w:rsidRPr="00CA1430">
        <w:t>Organization and Clarity</w:t>
      </w:r>
      <w:bookmarkEnd w:id="71"/>
      <w:bookmarkEnd w:id="72"/>
    </w:p>
    <w:p w14:paraId="67EA261A" w14:textId="77777777" w:rsidR="00CA1430" w:rsidRPr="00CA1430" w:rsidRDefault="00CA1430" w:rsidP="00CA1430"/>
    <w:p w14:paraId="1CC4AF4E" w14:textId="77777777" w:rsidR="00CA1430" w:rsidRPr="00CA1430" w:rsidRDefault="00CA1430" w:rsidP="00CA1430">
      <w:pPr>
        <w:pStyle w:val="Heading2"/>
      </w:pPr>
      <w:bookmarkStart w:id="73" w:name="_Toc134953371"/>
      <w:bookmarkStart w:id="74" w:name="_Toc153808706"/>
      <w:r>
        <w:t xml:space="preserve">Chapter Summary </w:t>
      </w:r>
      <w:r w:rsidRPr="00CA1430">
        <w:t>(½ to 1 page)</w:t>
      </w:r>
      <w:bookmarkEnd w:id="73"/>
      <w:bookmarkEnd w:id="74"/>
    </w:p>
    <w:p w14:paraId="4086007A" w14:textId="77777777" w:rsidR="00BB067F" w:rsidRDefault="00BB067F" w:rsidP="00A24706"/>
    <w:p w14:paraId="6FCD2A8C" w14:textId="77777777" w:rsidR="00BB067F" w:rsidRDefault="00BB067F">
      <w:pPr>
        <w:spacing w:after="200" w:line="276" w:lineRule="auto"/>
        <w:ind w:firstLine="0"/>
      </w:pPr>
      <w:r>
        <w:br w:type="page"/>
      </w:r>
    </w:p>
    <w:p w14:paraId="2CE64215" w14:textId="26F5CB01" w:rsidR="0020596B" w:rsidRPr="00616BCE" w:rsidRDefault="00616BCE" w:rsidP="009D39B5">
      <w:pPr>
        <w:pStyle w:val="Heading1"/>
        <w:rPr>
          <w:caps/>
        </w:rPr>
      </w:pPr>
      <w:bookmarkStart w:id="75" w:name="_Toc134953372"/>
      <w:bookmarkStart w:id="76" w:name="_Toc153808707"/>
      <w:bookmarkStart w:id="77" w:name="_Hlk134953068"/>
      <w:r>
        <w:lastRenderedPageBreak/>
        <w:t>Chapter 4: Analysis/Results</w:t>
      </w:r>
      <w:bookmarkEnd w:id="75"/>
      <w:bookmarkEnd w:id="76"/>
    </w:p>
    <w:bookmarkEnd w:id="77"/>
    <w:p w14:paraId="1881F7F9" w14:textId="391E3C62" w:rsidR="00AF48F6" w:rsidRPr="002E0CDC" w:rsidRDefault="00496EB1" w:rsidP="00496EB1">
      <w:r>
        <w:t xml:space="preserve">* </w:t>
      </w:r>
      <w:r w:rsidR="00AF48F6" w:rsidRPr="002E0CDC">
        <w:t>Start here (indent included)</w:t>
      </w:r>
      <w:r w:rsidR="00AF48F6">
        <w:t>.</w:t>
      </w:r>
      <w:r w:rsidR="009975EB">
        <w:t xml:space="preserve"> Placeholder page</w:t>
      </w:r>
      <w:r w:rsidR="00AF48F6">
        <w:t xml:space="preserve"> for now.</w:t>
      </w:r>
    </w:p>
    <w:p w14:paraId="4D12C4DA" w14:textId="77777777" w:rsidR="00AF48F6" w:rsidRPr="0020596B" w:rsidRDefault="00AF48F6" w:rsidP="00496EB1">
      <w:r w:rsidRPr="0020596B">
        <w:t xml:space="preserve">* Starts with an introductory paragraph or two. </w:t>
      </w:r>
    </w:p>
    <w:p w14:paraId="6416BE47" w14:textId="77777777" w:rsidR="00AF48F6" w:rsidRDefault="00AF48F6" w:rsidP="00496EB1">
      <w:r w:rsidRPr="0020596B">
        <w:t>* Potential APA h1 headings follow. Delete any you do not use. Add extras if needed.</w:t>
      </w:r>
    </w:p>
    <w:p w14:paraId="578E96E3" w14:textId="77777777" w:rsidR="00AF48F6" w:rsidRPr="0020596B" w:rsidRDefault="00AF48F6" w:rsidP="00496EB1">
      <w:r w:rsidRPr="0020596B">
        <w:t>* Delete all the above wording.</w:t>
      </w:r>
    </w:p>
    <w:p w14:paraId="143F6E4A" w14:textId="77777777" w:rsidR="009D39B5" w:rsidRDefault="009D39B5" w:rsidP="009D39B5">
      <w:pPr>
        <w:pStyle w:val="Heading2"/>
      </w:pPr>
      <w:bookmarkStart w:id="78" w:name="_Toc134953373"/>
      <w:bookmarkStart w:id="79" w:name="_Toc153808708"/>
      <w:r w:rsidRPr="009D39B5">
        <w:t>Pilot Study</w:t>
      </w:r>
      <w:bookmarkEnd w:id="78"/>
      <w:bookmarkEnd w:id="79"/>
    </w:p>
    <w:p w14:paraId="6076CEF8" w14:textId="77777777" w:rsidR="009D39B5" w:rsidRPr="009D39B5" w:rsidRDefault="009D39B5" w:rsidP="009D39B5"/>
    <w:p w14:paraId="48EEE1E0" w14:textId="77777777" w:rsidR="009D39B5" w:rsidRDefault="009D39B5" w:rsidP="009D39B5">
      <w:pPr>
        <w:pStyle w:val="Heading2"/>
      </w:pPr>
      <w:bookmarkStart w:id="80" w:name="_Toc134953374"/>
      <w:bookmarkStart w:id="81" w:name="_Toc153808709"/>
      <w:r w:rsidRPr="009D39B5">
        <w:t>Findings</w:t>
      </w:r>
      <w:bookmarkEnd w:id="80"/>
      <w:bookmarkEnd w:id="81"/>
    </w:p>
    <w:p w14:paraId="0F5C29CA" w14:textId="77777777" w:rsidR="009D39B5" w:rsidRPr="009D39B5" w:rsidRDefault="009D39B5" w:rsidP="009D39B5"/>
    <w:p w14:paraId="5DBBF4EF" w14:textId="77777777" w:rsidR="009D39B5" w:rsidRDefault="009D39B5" w:rsidP="009D39B5">
      <w:pPr>
        <w:pStyle w:val="Heading2"/>
      </w:pPr>
      <w:bookmarkStart w:id="82" w:name="_Toc134953375"/>
      <w:bookmarkStart w:id="83" w:name="_Toc153808710"/>
      <w:r w:rsidRPr="009D39B5">
        <w:t>Summary</w:t>
      </w:r>
      <w:bookmarkEnd w:id="82"/>
      <w:bookmarkEnd w:id="83"/>
    </w:p>
    <w:p w14:paraId="0EB06AC4" w14:textId="77777777" w:rsidR="004E769D" w:rsidRPr="004E769D" w:rsidRDefault="004E769D" w:rsidP="004E769D"/>
    <w:p w14:paraId="20FC90EF" w14:textId="77777777" w:rsidR="00BB067F" w:rsidRDefault="00BB067F">
      <w:pPr>
        <w:spacing w:after="200" w:line="276" w:lineRule="auto"/>
        <w:ind w:firstLine="0"/>
      </w:pPr>
      <w:r>
        <w:br w:type="page"/>
      </w:r>
    </w:p>
    <w:p w14:paraId="1450EF5A" w14:textId="25207295" w:rsidR="009D39B5" w:rsidRPr="00616BCE" w:rsidRDefault="00616BCE" w:rsidP="009975EB">
      <w:pPr>
        <w:pStyle w:val="Heading1"/>
        <w:rPr>
          <w:caps/>
        </w:rPr>
      </w:pPr>
      <w:bookmarkStart w:id="84" w:name="_Toc134953376"/>
      <w:bookmarkStart w:id="85" w:name="_Toc153808711"/>
      <w:bookmarkStart w:id="86" w:name="_Hlk134953141"/>
      <w:r>
        <w:lastRenderedPageBreak/>
        <w:t>Chapter</w:t>
      </w:r>
      <w:r w:rsidR="009975EB" w:rsidRPr="00616BCE">
        <w:t xml:space="preserve"> 5: </w:t>
      </w:r>
      <w:r w:rsidR="00314AD2" w:rsidRPr="00616BCE">
        <w:t>Findings and recommendations</w:t>
      </w:r>
      <w:bookmarkEnd w:id="84"/>
      <w:bookmarkEnd w:id="85"/>
    </w:p>
    <w:bookmarkEnd w:id="86"/>
    <w:p w14:paraId="7FFB10F4" w14:textId="2E9244E7" w:rsidR="009975EB" w:rsidRPr="009975EB" w:rsidRDefault="00496EB1" w:rsidP="00496EB1">
      <w:r>
        <w:t xml:space="preserve">* </w:t>
      </w:r>
      <w:r w:rsidR="009975EB" w:rsidRPr="009975EB">
        <w:t>Start here (indent included).</w:t>
      </w:r>
      <w:r w:rsidR="009975EB">
        <w:t xml:space="preserve"> Placeholder page for now.</w:t>
      </w:r>
    </w:p>
    <w:p w14:paraId="5DC668DC" w14:textId="77777777" w:rsidR="009975EB" w:rsidRPr="009975EB" w:rsidRDefault="009975EB" w:rsidP="00496EB1">
      <w:r>
        <w:t xml:space="preserve">* </w:t>
      </w:r>
      <w:r w:rsidRPr="009975EB">
        <w:t xml:space="preserve">Starts with an introductory paragraph or two. </w:t>
      </w:r>
    </w:p>
    <w:p w14:paraId="1FB1A274" w14:textId="77777777" w:rsidR="009975EB" w:rsidRPr="009975EB" w:rsidRDefault="009975EB" w:rsidP="00496EB1">
      <w:r>
        <w:t xml:space="preserve">* </w:t>
      </w:r>
      <w:r w:rsidRPr="009975EB">
        <w:t>Potential APA h1 headings follow. Delete any you do not use. Add extras if needed.</w:t>
      </w:r>
    </w:p>
    <w:p w14:paraId="7CB21082" w14:textId="77777777" w:rsidR="009975EB" w:rsidRPr="009975EB" w:rsidRDefault="009975EB" w:rsidP="00496EB1">
      <w:r>
        <w:t>* D</w:t>
      </w:r>
      <w:r w:rsidRPr="009975EB">
        <w:t>elete all the above wording.</w:t>
      </w:r>
    </w:p>
    <w:p w14:paraId="5630394C" w14:textId="77777777" w:rsidR="009975EB" w:rsidRDefault="009975EB" w:rsidP="009975EB">
      <w:pPr>
        <w:pStyle w:val="Heading2"/>
      </w:pPr>
      <w:bookmarkStart w:id="87" w:name="_Toc134953377"/>
      <w:bookmarkStart w:id="88" w:name="_Toc153808712"/>
      <w:r w:rsidRPr="009975EB">
        <w:t>Limitations</w:t>
      </w:r>
      <w:bookmarkEnd w:id="87"/>
      <w:bookmarkEnd w:id="88"/>
    </w:p>
    <w:p w14:paraId="1312EC02" w14:textId="77777777" w:rsidR="009975EB" w:rsidRPr="009975EB" w:rsidRDefault="009975EB" w:rsidP="009975EB"/>
    <w:p w14:paraId="57F4C292" w14:textId="77777777" w:rsidR="009975EB" w:rsidRDefault="009975EB" w:rsidP="009975EB">
      <w:pPr>
        <w:pStyle w:val="Heading2"/>
      </w:pPr>
      <w:bookmarkStart w:id="89" w:name="_Toc134953378"/>
      <w:bookmarkStart w:id="90" w:name="_Toc153808713"/>
      <w:r w:rsidRPr="009975EB">
        <w:t>Findings and Interpretations</w:t>
      </w:r>
      <w:bookmarkEnd w:id="89"/>
      <w:bookmarkEnd w:id="90"/>
    </w:p>
    <w:p w14:paraId="63D93D91" w14:textId="77777777" w:rsidR="009975EB" w:rsidRPr="009975EB" w:rsidRDefault="009975EB" w:rsidP="009975EB"/>
    <w:p w14:paraId="201BDE69" w14:textId="77777777" w:rsidR="009975EB" w:rsidRDefault="009975EB" w:rsidP="009975EB">
      <w:pPr>
        <w:pStyle w:val="Heading2"/>
      </w:pPr>
      <w:bookmarkStart w:id="91" w:name="_Toc134953379"/>
      <w:bookmarkStart w:id="92" w:name="_Toc153808714"/>
      <w:r w:rsidRPr="009975EB">
        <w:t>Study Taxonomy</w:t>
      </w:r>
      <w:bookmarkEnd w:id="91"/>
      <w:bookmarkEnd w:id="92"/>
    </w:p>
    <w:p w14:paraId="683029D9" w14:textId="77777777" w:rsidR="009975EB" w:rsidRPr="009975EB" w:rsidRDefault="009975EB" w:rsidP="009975EB"/>
    <w:p w14:paraId="1AC26385" w14:textId="77777777" w:rsidR="009975EB" w:rsidRDefault="009975EB" w:rsidP="009975EB">
      <w:pPr>
        <w:pStyle w:val="Heading2"/>
      </w:pPr>
      <w:bookmarkStart w:id="93" w:name="_Toc134953380"/>
      <w:bookmarkStart w:id="94" w:name="_Toc153808715"/>
      <w:r w:rsidRPr="009975EB">
        <w:t>Recommendations</w:t>
      </w:r>
      <w:bookmarkEnd w:id="93"/>
      <w:bookmarkEnd w:id="94"/>
      <w:r w:rsidRPr="009975EB">
        <w:t xml:space="preserve"> </w:t>
      </w:r>
    </w:p>
    <w:p w14:paraId="2E709832" w14:textId="77777777" w:rsidR="009975EB" w:rsidRPr="009975EB" w:rsidRDefault="009975EB" w:rsidP="009975EB"/>
    <w:p w14:paraId="308B7674" w14:textId="77777777" w:rsidR="009975EB" w:rsidRDefault="009975EB" w:rsidP="009975EB">
      <w:pPr>
        <w:pStyle w:val="Heading2"/>
      </w:pPr>
      <w:bookmarkStart w:id="95" w:name="_Toc134953381"/>
      <w:bookmarkStart w:id="96" w:name="_Toc153808716"/>
      <w:r w:rsidRPr="009975EB">
        <w:t>Recommendations for Future Research</w:t>
      </w:r>
      <w:bookmarkEnd w:id="95"/>
      <w:bookmarkEnd w:id="96"/>
    </w:p>
    <w:p w14:paraId="714C1422" w14:textId="77777777" w:rsidR="009975EB" w:rsidRPr="009975EB" w:rsidRDefault="009975EB" w:rsidP="009975EB"/>
    <w:p w14:paraId="0EAD4DF2" w14:textId="77777777" w:rsidR="009975EB" w:rsidRDefault="00712BDC" w:rsidP="009975EB">
      <w:pPr>
        <w:pStyle w:val="Heading2"/>
      </w:pPr>
      <w:bookmarkStart w:id="97" w:name="_Toc134953382"/>
      <w:bookmarkStart w:id="98" w:name="_Toc153808717"/>
      <w:r>
        <w:t xml:space="preserve">Chapter </w:t>
      </w:r>
      <w:r w:rsidR="009975EB" w:rsidRPr="009975EB">
        <w:t>Summary</w:t>
      </w:r>
      <w:bookmarkEnd w:id="97"/>
      <w:bookmarkEnd w:id="98"/>
    </w:p>
    <w:p w14:paraId="2993FE7A" w14:textId="77777777" w:rsidR="009975EB" w:rsidRPr="009975EB" w:rsidRDefault="009975EB" w:rsidP="009975EB"/>
    <w:p w14:paraId="2D9665B0" w14:textId="77777777" w:rsidR="009975EB" w:rsidRDefault="009975EB" w:rsidP="00DF0D72">
      <w:pPr>
        <w:ind w:firstLine="0"/>
      </w:pPr>
    </w:p>
    <w:p w14:paraId="7DC7E2D5" w14:textId="77777777" w:rsidR="009D39B5" w:rsidRDefault="009D39B5" w:rsidP="00DF0D72">
      <w:pPr>
        <w:ind w:firstLine="0"/>
        <w:sectPr w:rsidR="009D39B5" w:rsidSect="00B15142">
          <w:headerReference w:type="default" r:id="rId14"/>
          <w:footerReference w:type="default" r:id="rId15"/>
          <w:pgSz w:w="12240" w:h="15840" w:code="1"/>
          <w:pgMar w:top="1440" w:right="1440" w:bottom="1440" w:left="1440" w:header="708" w:footer="708" w:gutter="0"/>
          <w:cols w:space="708"/>
          <w:docGrid w:linePitch="360"/>
        </w:sectPr>
      </w:pPr>
    </w:p>
    <w:p w14:paraId="7855F3AC" w14:textId="2A7A65A0" w:rsidR="00E3400D" w:rsidRPr="002E0CDC" w:rsidRDefault="00616BCE" w:rsidP="00292CD0">
      <w:pPr>
        <w:pStyle w:val="Heading1"/>
      </w:pPr>
      <w:bookmarkStart w:id="99" w:name="_Toc134953383"/>
      <w:bookmarkStart w:id="100" w:name="_Toc153808718"/>
      <w:r w:rsidRPr="00292CD0">
        <w:lastRenderedPageBreak/>
        <w:t>References</w:t>
      </w:r>
      <w:bookmarkEnd w:id="99"/>
      <w:bookmarkEnd w:id="100"/>
    </w:p>
    <w:p w14:paraId="1471F5B6" w14:textId="483E74C0" w:rsidR="004376B6" w:rsidRDefault="001B036F" w:rsidP="001B036F">
      <w:pPr>
        <w:pStyle w:val="NREFERENCES"/>
      </w:pPr>
      <w:r>
        <w:t xml:space="preserve">* </w:t>
      </w:r>
      <w:r w:rsidR="00E72061" w:rsidRPr="002E0CDC">
        <w:t>Start here</w:t>
      </w:r>
      <w:r w:rsidR="00B82F6F">
        <w:t>.</w:t>
      </w:r>
    </w:p>
    <w:p w14:paraId="72EC1411" w14:textId="77777777" w:rsidR="004376B6" w:rsidRDefault="004376B6" w:rsidP="001B036F">
      <w:pPr>
        <w:pStyle w:val="NREFERENCES"/>
      </w:pPr>
      <w:r>
        <w:t>* N</w:t>
      </w:r>
      <w:r w:rsidR="00E72061" w:rsidRPr="002E0CDC">
        <w:t>o indent included</w:t>
      </w:r>
      <w:r>
        <w:t>.</w:t>
      </w:r>
    </w:p>
    <w:p w14:paraId="65CABEEB" w14:textId="77777777" w:rsidR="007F5938" w:rsidRPr="002E0CDC" w:rsidRDefault="004376B6" w:rsidP="001B036F">
      <w:pPr>
        <w:pStyle w:val="NREFERENCES"/>
      </w:pPr>
      <w:r>
        <w:t>* H</w:t>
      </w:r>
      <w:r w:rsidR="004D0D17">
        <w:t>anging indent included: only one enter at the end of each entry is required</w:t>
      </w:r>
      <w:r>
        <w:t>.</w:t>
      </w:r>
      <w:r w:rsidR="00A145B4" w:rsidRPr="002E0CDC">
        <w:t xml:space="preserve"> </w:t>
      </w:r>
    </w:p>
    <w:p w14:paraId="2E0B2932" w14:textId="77777777" w:rsidR="00A145B4" w:rsidRDefault="004376B6" w:rsidP="001B036F">
      <w:pPr>
        <w:pStyle w:val="NREFERENCES"/>
      </w:pPr>
      <w:r>
        <w:t>* Delete all this wording.</w:t>
      </w:r>
    </w:p>
    <w:p w14:paraId="7D38253F" w14:textId="77777777" w:rsidR="0067474A" w:rsidRDefault="0067474A" w:rsidP="004376B6">
      <w:pPr>
        <w:pStyle w:val="NNOINDENT"/>
      </w:pPr>
    </w:p>
    <w:p w14:paraId="6DF9EA07" w14:textId="77777777" w:rsidR="00234567" w:rsidRPr="002E0CDC" w:rsidRDefault="00234567" w:rsidP="007F5938"/>
    <w:p w14:paraId="27941065" w14:textId="77777777" w:rsidR="00A145B4" w:rsidRPr="002E0CDC" w:rsidRDefault="00A145B4" w:rsidP="007F5938">
      <w:pPr>
        <w:sectPr w:rsidR="00A145B4" w:rsidRPr="002E0CDC" w:rsidSect="00B15142">
          <w:pgSz w:w="12240" w:h="15840" w:code="1"/>
          <w:pgMar w:top="1440" w:right="1440" w:bottom="1440" w:left="1440" w:header="708" w:footer="708" w:gutter="0"/>
          <w:cols w:space="708"/>
          <w:docGrid w:linePitch="360"/>
        </w:sectPr>
      </w:pPr>
    </w:p>
    <w:p w14:paraId="7645C449" w14:textId="750A312E" w:rsidR="007F5938" w:rsidRPr="00343C6B" w:rsidRDefault="00234567" w:rsidP="00E73115">
      <w:pPr>
        <w:pStyle w:val="Heading1"/>
      </w:pPr>
      <w:bookmarkStart w:id="101" w:name="_Toc134953384"/>
      <w:bookmarkStart w:id="102" w:name="_Toc153808719"/>
      <w:r w:rsidRPr="00292CD0">
        <w:lastRenderedPageBreak/>
        <w:t>A</w:t>
      </w:r>
      <w:r w:rsidR="00616BCE" w:rsidRPr="00292CD0">
        <w:t>ppendix</w:t>
      </w:r>
      <w:r w:rsidRPr="00343C6B">
        <w:t xml:space="preserve"> A:</w:t>
      </w:r>
      <w:r w:rsidR="000F524D" w:rsidRPr="00343C6B">
        <w:t xml:space="preserve"> XXXXX</w:t>
      </w:r>
      <w:bookmarkEnd w:id="101"/>
      <w:bookmarkEnd w:id="102"/>
    </w:p>
    <w:p w14:paraId="6D881D4D" w14:textId="77777777" w:rsidR="004376B6" w:rsidRDefault="00197359" w:rsidP="004376B6">
      <w:pPr>
        <w:pStyle w:val="NNOINDENT"/>
      </w:pPr>
      <w:r>
        <w:t>Start here. Currently no indent. Use style menu N Indent if indent required.</w:t>
      </w:r>
    </w:p>
    <w:p w14:paraId="19D90BAF" w14:textId="24286326" w:rsidR="004376B6" w:rsidRDefault="004376B6" w:rsidP="00197359">
      <w:pPr>
        <w:pStyle w:val="NNOINDENT"/>
      </w:pPr>
      <w:r w:rsidRPr="00197359">
        <w:t>* Use CHAPTER HEADING</w:t>
      </w:r>
      <w:r w:rsidR="003B3064">
        <w:t xml:space="preserve"> level</w:t>
      </w:r>
      <w:r w:rsidR="00712BDC" w:rsidRPr="00197359">
        <w:t xml:space="preserve"> for further appendices</w:t>
      </w:r>
      <w:r w:rsidRPr="00197359">
        <w:t xml:space="preserve"> headings.</w:t>
      </w:r>
    </w:p>
    <w:p w14:paraId="36A20407" w14:textId="77777777" w:rsidR="000F524D" w:rsidRDefault="000F524D" w:rsidP="00197359">
      <w:pPr>
        <w:pStyle w:val="NNOINDENT"/>
      </w:pPr>
      <w:r>
        <w:t xml:space="preserve">* Be sure to name each appendix! </w:t>
      </w:r>
      <w:r w:rsidR="004F6EE8">
        <w:t xml:space="preserve">Use capital letters. </w:t>
      </w:r>
      <w:r>
        <w:t>Folk often forget</w:t>
      </w:r>
      <w:r w:rsidR="004F6EE8">
        <w:t xml:space="preserve"> to name the    </w:t>
      </w:r>
      <w:r w:rsidR="004F6EE8">
        <w:br/>
        <w:t xml:space="preserve">   appendix</w:t>
      </w:r>
      <w:r>
        <w:t>.</w:t>
      </w:r>
    </w:p>
    <w:p w14:paraId="00815704" w14:textId="77777777" w:rsidR="000F524D" w:rsidRPr="00197359" w:rsidRDefault="000F524D" w:rsidP="00197359">
      <w:pPr>
        <w:pStyle w:val="NNOINDENT"/>
      </w:pPr>
      <w:r>
        <w:t xml:space="preserve">* Appendices must also appear in the order that they are mentioned in the text. Not in any </w:t>
      </w:r>
      <w:r>
        <w:br/>
        <w:t xml:space="preserve">   old order. This is an academic document.</w:t>
      </w:r>
    </w:p>
    <w:p w14:paraId="7CF3D917" w14:textId="77777777" w:rsidR="004376B6" w:rsidRPr="00197359" w:rsidRDefault="004376B6" w:rsidP="00197359">
      <w:pPr>
        <w:pStyle w:val="NNOINDENT"/>
      </w:pPr>
      <w:r w:rsidRPr="00197359">
        <w:t>*  AND a page break at the end of each appendix page.</w:t>
      </w:r>
    </w:p>
    <w:p w14:paraId="31DC40BE" w14:textId="77777777" w:rsidR="004376B6" w:rsidRDefault="004376B6" w:rsidP="00197359">
      <w:pPr>
        <w:pStyle w:val="NNOINDENT"/>
      </w:pPr>
      <w:r w:rsidRPr="00197359">
        <w:t>*</w:t>
      </w:r>
      <w:r>
        <w:t xml:space="preserve"> Delete all this wording.</w:t>
      </w:r>
    </w:p>
    <w:p w14:paraId="69AC81ED" w14:textId="77777777" w:rsidR="004376B6" w:rsidRDefault="004376B6" w:rsidP="00A24706">
      <w:pPr>
        <w:pStyle w:val="NNOINDENT"/>
      </w:pPr>
    </w:p>
    <w:p w14:paraId="1A015730" w14:textId="77777777" w:rsidR="00AD55ED" w:rsidRPr="002E0CDC" w:rsidRDefault="00AD55ED">
      <w:pPr>
        <w:spacing w:after="200" w:line="276" w:lineRule="auto"/>
        <w:ind w:firstLine="0"/>
      </w:pPr>
      <w:r w:rsidRPr="002E0CDC">
        <w:br w:type="page"/>
      </w:r>
    </w:p>
    <w:p w14:paraId="407A8A1B" w14:textId="7F599E35" w:rsidR="00AD55ED" w:rsidRPr="00292CD0" w:rsidRDefault="00234567" w:rsidP="00E73115">
      <w:pPr>
        <w:pStyle w:val="Heading1"/>
      </w:pPr>
      <w:bookmarkStart w:id="103" w:name="_Toc134953385"/>
      <w:bookmarkStart w:id="104" w:name="_Toc153808720"/>
      <w:r w:rsidRPr="00292CD0">
        <w:lastRenderedPageBreak/>
        <w:t>A</w:t>
      </w:r>
      <w:r w:rsidR="00616BCE" w:rsidRPr="00292CD0">
        <w:t>ppendix</w:t>
      </w:r>
      <w:r w:rsidRPr="00292CD0">
        <w:t xml:space="preserve"> B:  </w:t>
      </w:r>
      <w:r w:rsidR="000F524D" w:rsidRPr="00292CD0">
        <w:t>XXXX</w:t>
      </w:r>
      <w:bookmarkEnd w:id="103"/>
      <w:bookmarkEnd w:id="104"/>
    </w:p>
    <w:p w14:paraId="3810F418" w14:textId="77777777" w:rsidR="004376B6" w:rsidRDefault="004376B6" w:rsidP="004376B6">
      <w:pPr>
        <w:pStyle w:val="NNOINDENT"/>
      </w:pPr>
      <w:r w:rsidRPr="002E0CDC">
        <w:t xml:space="preserve">Start here.  </w:t>
      </w:r>
    </w:p>
    <w:p w14:paraId="7D70FEBA" w14:textId="77777777" w:rsidR="004376B6" w:rsidRPr="00197359" w:rsidRDefault="004376B6" w:rsidP="00197359">
      <w:pPr>
        <w:pStyle w:val="NNOINDENT"/>
      </w:pPr>
      <w:r w:rsidRPr="00197359">
        <w:t>* Use CHAPTER HEADING for further appendix headings.</w:t>
      </w:r>
    </w:p>
    <w:p w14:paraId="72E926BE" w14:textId="77777777" w:rsidR="004376B6" w:rsidRPr="00197359" w:rsidRDefault="004376B6" w:rsidP="00197359">
      <w:pPr>
        <w:pStyle w:val="NNOINDENT"/>
      </w:pPr>
      <w:r w:rsidRPr="00197359">
        <w:t>*  AND a page break at the end of each appendix page.</w:t>
      </w:r>
    </w:p>
    <w:p w14:paraId="75804CEB" w14:textId="77777777" w:rsidR="004376B6" w:rsidRDefault="004376B6" w:rsidP="00197359">
      <w:pPr>
        <w:pStyle w:val="NNOINDENT"/>
      </w:pPr>
      <w:r w:rsidRPr="00197359">
        <w:t>*</w:t>
      </w:r>
      <w:r>
        <w:t xml:space="preserve"> Delete all this wording.</w:t>
      </w:r>
    </w:p>
    <w:p w14:paraId="5613C3FD" w14:textId="77777777" w:rsidR="004376B6" w:rsidRDefault="004376B6" w:rsidP="00A24706">
      <w:pPr>
        <w:pStyle w:val="NNOINDENT"/>
      </w:pPr>
    </w:p>
    <w:p w14:paraId="4F529B0C" w14:textId="77777777" w:rsidR="00CB450C" w:rsidRPr="002E0CDC" w:rsidRDefault="00CB450C">
      <w:pPr>
        <w:spacing w:after="200" w:line="276" w:lineRule="auto"/>
        <w:ind w:firstLine="0"/>
      </w:pPr>
      <w:r w:rsidRPr="002E0CDC">
        <w:br w:type="page"/>
      </w:r>
    </w:p>
    <w:p w14:paraId="2F1308E8" w14:textId="77777777" w:rsidR="00CB450C" w:rsidRPr="002E0CDC" w:rsidRDefault="00CB450C" w:rsidP="00234567">
      <w:pPr>
        <w:pStyle w:val="NNOINDENT"/>
      </w:pPr>
    </w:p>
    <w:sectPr w:rsidR="00CB450C" w:rsidRPr="002E0CDC" w:rsidSect="00B1514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89EF2" w14:textId="77777777" w:rsidR="001A55F2" w:rsidRDefault="001A55F2" w:rsidP="00BB0B9C">
      <w:pPr>
        <w:spacing w:line="240" w:lineRule="auto"/>
      </w:pPr>
      <w:r>
        <w:separator/>
      </w:r>
    </w:p>
    <w:p w14:paraId="789674FD" w14:textId="77777777" w:rsidR="001A55F2" w:rsidRDefault="001A55F2"/>
  </w:endnote>
  <w:endnote w:type="continuationSeparator" w:id="0">
    <w:p w14:paraId="59170006" w14:textId="77777777" w:rsidR="001A55F2" w:rsidRDefault="001A55F2" w:rsidP="00BB0B9C">
      <w:pPr>
        <w:spacing w:line="240" w:lineRule="auto"/>
      </w:pPr>
      <w:r>
        <w:continuationSeparator/>
      </w:r>
    </w:p>
    <w:p w14:paraId="6268BE4B" w14:textId="77777777" w:rsidR="001A55F2" w:rsidRDefault="001A5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auto"/>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818942"/>
      <w:docPartObj>
        <w:docPartGallery w:val="Page Numbers (Bottom of Page)"/>
        <w:docPartUnique/>
      </w:docPartObj>
    </w:sdtPr>
    <w:sdtEndPr>
      <w:rPr>
        <w:noProof/>
      </w:rPr>
    </w:sdtEndPr>
    <w:sdtContent>
      <w:p w14:paraId="4C719698" w14:textId="77777777" w:rsidR="0067474A" w:rsidRDefault="0067474A" w:rsidP="00BB0B9C">
        <w:pPr>
          <w:pStyle w:val="Footer"/>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27653" w14:textId="77777777" w:rsidR="0067474A" w:rsidRDefault="006747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43B72" w14:textId="77777777" w:rsidR="0067474A" w:rsidRDefault="006747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12F26" w14:textId="77777777" w:rsidR="0067474A" w:rsidRDefault="0067474A" w:rsidP="00FB5633">
    <w:pPr>
      <w:pStyle w:val="N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043C9" w14:textId="77777777" w:rsidR="0067474A" w:rsidRDefault="0067474A" w:rsidP="00BB0B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D664E" w14:textId="77777777" w:rsidR="001A55F2" w:rsidRDefault="001A55F2" w:rsidP="00BB0B9C">
      <w:pPr>
        <w:spacing w:line="240" w:lineRule="auto"/>
      </w:pPr>
      <w:r>
        <w:separator/>
      </w:r>
    </w:p>
    <w:p w14:paraId="23BAB493" w14:textId="77777777" w:rsidR="001A55F2" w:rsidRDefault="001A55F2"/>
  </w:footnote>
  <w:footnote w:type="continuationSeparator" w:id="0">
    <w:p w14:paraId="5286C582" w14:textId="77777777" w:rsidR="001A55F2" w:rsidRDefault="001A55F2" w:rsidP="00BB0B9C">
      <w:pPr>
        <w:spacing w:line="240" w:lineRule="auto"/>
      </w:pPr>
      <w:r>
        <w:continuationSeparator/>
      </w:r>
    </w:p>
    <w:p w14:paraId="1753ED1D" w14:textId="77777777" w:rsidR="001A55F2" w:rsidRDefault="001A55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974302"/>
      <w:docPartObj>
        <w:docPartGallery w:val="Page Numbers (Top of Page)"/>
        <w:docPartUnique/>
      </w:docPartObj>
    </w:sdtPr>
    <w:sdtEndPr>
      <w:rPr>
        <w:noProof/>
      </w:rPr>
    </w:sdtEndPr>
    <w:sdtContent>
      <w:p w14:paraId="7F8AFC20" w14:textId="1399D3D9" w:rsidR="00084A16" w:rsidRDefault="00084A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9D27E0" w14:textId="77777777" w:rsidR="00084A16" w:rsidRDefault="00084A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5918056"/>
      <w:docPartObj>
        <w:docPartGallery w:val="Page Numbers (Top of Page)"/>
        <w:docPartUnique/>
      </w:docPartObj>
    </w:sdtPr>
    <w:sdtEndPr>
      <w:rPr>
        <w:noProof/>
      </w:rPr>
    </w:sdtEndPr>
    <w:sdtContent>
      <w:p w14:paraId="4F01285A" w14:textId="56003076" w:rsidR="007F68E7" w:rsidRDefault="007F68E7" w:rsidP="00562E77">
        <w:pPr>
          <w:pStyle w:val="Header"/>
          <w:jc w:val="right"/>
        </w:pPr>
        <w:r>
          <w:fldChar w:fldCharType="begin"/>
        </w:r>
        <w:r>
          <w:instrText xml:space="preserve"> PAGE   \* MERGEFORMAT </w:instrText>
        </w:r>
        <w:r>
          <w:fldChar w:fldCharType="separate"/>
        </w:r>
        <w:r w:rsidR="001D2B81">
          <w:rPr>
            <w:noProof/>
          </w:rPr>
          <w:t>viii</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54037"/>
      <w:docPartObj>
        <w:docPartGallery w:val="Page Numbers (Top of Page)"/>
        <w:docPartUnique/>
      </w:docPartObj>
    </w:sdtPr>
    <w:sdtEndPr>
      <w:rPr>
        <w:noProof/>
      </w:rPr>
    </w:sdtEndPr>
    <w:sdtContent>
      <w:p w14:paraId="46D015D3" w14:textId="76D14BC0" w:rsidR="00562E77" w:rsidRDefault="00562E77" w:rsidP="00562E77">
        <w:pPr>
          <w:pStyle w:val="Header"/>
          <w:jc w:val="right"/>
        </w:pPr>
        <w:r>
          <w:fldChar w:fldCharType="begin"/>
        </w:r>
        <w:r>
          <w:instrText xml:space="preserve"> PAGE   \* MERGEFORMAT </w:instrText>
        </w:r>
        <w:r>
          <w:fldChar w:fldCharType="separate"/>
        </w:r>
        <w:r w:rsidR="001D2B81">
          <w:rPr>
            <w:noProof/>
          </w:rP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F427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6614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B042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0F0B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E04DCF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5438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EA72F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2E3A3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B2C3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4AE25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3A64AC"/>
    <w:multiLevelType w:val="hybridMultilevel"/>
    <w:tmpl w:val="BD58719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0E9C2A49"/>
    <w:multiLevelType w:val="hybridMultilevel"/>
    <w:tmpl w:val="6C069796"/>
    <w:lvl w:ilvl="0" w:tplc="D57235C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0D6B2D"/>
    <w:multiLevelType w:val="hybridMultilevel"/>
    <w:tmpl w:val="8AC2A2B6"/>
    <w:lvl w:ilvl="0" w:tplc="AB54651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B46784"/>
    <w:multiLevelType w:val="hybridMultilevel"/>
    <w:tmpl w:val="90EE8C38"/>
    <w:lvl w:ilvl="0" w:tplc="5B6837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66B12"/>
    <w:multiLevelType w:val="hybridMultilevel"/>
    <w:tmpl w:val="D3DC3C32"/>
    <w:lvl w:ilvl="0" w:tplc="7C8EE1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52416"/>
    <w:multiLevelType w:val="hybridMultilevel"/>
    <w:tmpl w:val="72802C44"/>
    <w:lvl w:ilvl="0" w:tplc="6D968A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7E5213"/>
    <w:multiLevelType w:val="hybridMultilevel"/>
    <w:tmpl w:val="01B24868"/>
    <w:lvl w:ilvl="0" w:tplc="3DE4D8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8168D"/>
    <w:multiLevelType w:val="hybridMultilevel"/>
    <w:tmpl w:val="DF7426AA"/>
    <w:lvl w:ilvl="0" w:tplc="EEA8672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D525A3"/>
    <w:multiLevelType w:val="hybridMultilevel"/>
    <w:tmpl w:val="350EE5EC"/>
    <w:lvl w:ilvl="0" w:tplc="4016F06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4D1F62"/>
    <w:multiLevelType w:val="hybridMultilevel"/>
    <w:tmpl w:val="1BA2996E"/>
    <w:lvl w:ilvl="0" w:tplc="089A3F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807C11"/>
    <w:multiLevelType w:val="hybridMultilevel"/>
    <w:tmpl w:val="CBFAE38E"/>
    <w:lvl w:ilvl="0" w:tplc="5B3202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6"/>
  </w:num>
  <w:num w:numId="14">
    <w:abstractNumId w:val="19"/>
  </w:num>
  <w:num w:numId="15">
    <w:abstractNumId w:val="14"/>
  </w:num>
  <w:num w:numId="16">
    <w:abstractNumId w:val="15"/>
  </w:num>
  <w:num w:numId="17">
    <w:abstractNumId w:val="11"/>
  </w:num>
  <w:num w:numId="18">
    <w:abstractNumId w:val="12"/>
  </w:num>
  <w:num w:numId="19">
    <w:abstractNumId w:val="20"/>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A99"/>
    <w:rsid w:val="00004A86"/>
    <w:rsid w:val="00004C2A"/>
    <w:rsid w:val="00005C96"/>
    <w:rsid w:val="000252E4"/>
    <w:rsid w:val="0003173E"/>
    <w:rsid w:val="00032A27"/>
    <w:rsid w:val="00033D61"/>
    <w:rsid w:val="0004424A"/>
    <w:rsid w:val="00080CA0"/>
    <w:rsid w:val="00084A16"/>
    <w:rsid w:val="000A23DC"/>
    <w:rsid w:val="000A596A"/>
    <w:rsid w:val="000B1742"/>
    <w:rsid w:val="000B1FFB"/>
    <w:rsid w:val="000B3EF1"/>
    <w:rsid w:val="000B51D8"/>
    <w:rsid w:val="000B67A7"/>
    <w:rsid w:val="000B6817"/>
    <w:rsid w:val="000B7113"/>
    <w:rsid w:val="000C2200"/>
    <w:rsid w:val="000E7445"/>
    <w:rsid w:val="000F524D"/>
    <w:rsid w:val="0010020C"/>
    <w:rsid w:val="0010649A"/>
    <w:rsid w:val="00110AEB"/>
    <w:rsid w:val="00120678"/>
    <w:rsid w:val="0012396C"/>
    <w:rsid w:val="00125BC6"/>
    <w:rsid w:val="00135E62"/>
    <w:rsid w:val="001406D9"/>
    <w:rsid w:val="0014213F"/>
    <w:rsid w:val="00153581"/>
    <w:rsid w:val="001705BB"/>
    <w:rsid w:val="00172353"/>
    <w:rsid w:val="00172FA9"/>
    <w:rsid w:val="001838E6"/>
    <w:rsid w:val="00187885"/>
    <w:rsid w:val="00190517"/>
    <w:rsid w:val="001950BE"/>
    <w:rsid w:val="00197359"/>
    <w:rsid w:val="001A0FE6"/>
    <w:rsid w:val="001A55F2"/>
    <w:rsid w:val="001A5BF7"/>
    <w:rsid w:val="001B036F"/>
    <w:rsid w:val="001B35B7"/>
    <w:rsid w:val="001C1CFF"/>
    <w:rsid w:val="001C3E24"/>
    <w:rsid w:val="001D2B81"/>
    <w:rsid w:val="001D5759"/>
    <w:rsid w:val="001F6133"/>
    <w:rsid w:val="00201068"/>
    <w:rsid w:val="0020596B"/>
    <w:rsid w:val="00212C2E"/>
    <w:rsid w:val="00221BEC"/>
    <w:rsid w:val="002232B4"/>
    <w:rsid w:val="00234567"/>
    <w:rsid w:val="00250531"/>
    <w:rsid w:val="00255F95"/>
    <w:rsid w:val="002564A9"/>
    <w:rsid w:val="00277BF1"/>
    <w:rsid w:val="00283114"/>
    <w:rsid w:val="00283CCD"/>
    <w:rsid w:val="00292CD0"/>
    <w:rsid w:val="002A526A"/>
    <w:rsid w:val="002C2F4E"/>
    <w:rsid w:val="002D467E"/>
    <w:rsid w:val="002E009A"/>
    <w:rsid w:val="002E0CDC"/>
    <w:rsid w:val="002E6D26"/>
    <w:rsid w:val="00314AD2"/>
    <w:rsid w:val="00321B45"/>
    <w:rsid w:val="00335AD8"/>
    <w:rsid w:val="00335FEB"/>
    <w:rsid w:val="00343C6B"/>
    <w:rsid w:val="0035180A"/>
    <w:rsid w:val="00352748"/>
    <w:rsid w:val="0036330F"/>
    <w:rsid w:val="00374435"/>
    <w:rsid w:val="00383ADF"/>
    <w:rsid w:val="0039766C"/>
    <w:rsid w:val="003B3064"/>
    <w:rsid w:val="003C51F6"/>
    <w:rsid w:val="003E45F4"/>
    <w:rsid w:val="00426285"/>
    <w:rsid w:val="004376B6"/>
    <w:rsid w:val="00455EAF"/>
    <w:rsid w:val="0046232C"/>
    <w:rsid w:val="00465736"/>
    <w:rsid w:val="00475AC3"/>
    <w:rsid w:val="0047672E"/>
    <w:rsid w:val="0048132C"/>
    <w:rsid w:val="0049140A"/>
    <w:rsid w:val="00492EF3"/>
    <w:rsid w:val="00496EB1"/>
    <w:rsid w:val="004C105C"/>
    <w:rsid w:val="004C183E"/>
    <w:rsid w:val="004D0D17"/>
    <w:rsid w:val="004D1E1F"/>
    <w:rsid w:val="004E769D"/>
    <w:rsid w:val="004F6EE8"/>
    <w:rsid w:val="00503ED0"/>
    <w:rsid w:val="0050525C"/>
    <w:rsid w:val="005112C2"/>
    <w:rsid w:val="0051225E"/>
    <w:rsid w:val="005202EE"/>
    <w:rsid w:val="00532A41"/>
    <w:rsid w:val="00540EF3"/>
    <w:rsid w:val="00544EE2"/>
    <w:rsid w:val="00556442"/>
    <w:rsid w:val="00562E77"/>
    <w:rsid w:val="005B0CE7"/>
    <w:rsid w:val="005B2B38"/>
    <w:rsid w:val="005C7DFF"/>
    <w:rsid w:val="005D4127"/>
    <w:rsid w:val="005E3BC3"/>
    <w:rsid w:val="005E7D25"/>
    <w:rsid w:val="005F0ADC"/>
    <w:rsid w:val="005F706E"/>
    <w:rsid w:val="00613F16"/>
    <w:rsid w:val="0061468D"/>
    <w:rsid w:val="00616477"/>
    <w:rsid w:val="00616BCE"/>
    <w:rsid w:val="00623208"/>
    <w:rsid w:val="00632E5C"/>
    <w:rsid w:val="00637D6F"/>
    <w:rsid w:val="0065760D"/>
    <w:rsid w:val="006640DD"/>
    <w:rsid w:val="0067140F"/>
    <w:rsid w:val="0067474A"/>
    <w:rsid w:val="0068122E"/>
    <w:rsid w:val="00681AA4"/>
    <w:rsid w:val="00695C52"/>
    <w:rsid w:val="006A326C"/>
    <w:rsid w:val="006B2631"/>
    <w:rsid w:val="006B462D"/>
    <w:rsid w:val="006C790F"/>
    <w:rsid w:val="006E42C3"/>
    <w:rsid w:val="006F1A0F"/>
    <w:rsid w:val="0071245C"/>
    <w:rsid w:val="00712BDC"/>
    <w:rsid w:val="00724889"/>
    <w:rsid w:val="007347BE"/>
    <w:rsid w:val="007607A7"/>
    <w:rsid w:val="00767DB6"/>
    <w:rsid w:val="00771564"/>
    <w:rsid w:val="00780750"/>
    <w:rsid w:val="007848E3"/>
    <w:rsid w:val="00786A99"/>
    <w:rsid w:val="007874FA"/>
    <w:rsid w:val="00794DDC"/>
    <w:rsid w:val="007A0F3D"/>
    <w:rsid w:val="007A59F5"/>
    <w:rsid w:val="007A6F38"/>
    <w:rsid w:val="007B61E6"/>
    <w:rsid w:val="007C04BC"/>
    <w:rsid w:val="007C76B6"/>
    <w:rsid w:val="007D4544"/>
    <w:rsid w:val="007D7B62"/>
    <w:rsid w:val="007E36D3"/>
    <w:rsid w:val="007E66C0"/>
    <w:rsid w:val="007F5938"/>
    <w:rsid w:val="007F68E7"/>
    <w:rsid w:val="0080536D"/>
    <w:rsid w:val="0081468F"/>
    <w:rsid w:val="0082119B"/>
    <w:rsid w:val="008233A1"/>
    <w:rsid w:val="008403A2"/>
    <w:rsid w:val="0084384D"/>
    <w:rsid w:val="00845C1E"/>
    <w:rsid w:val="00845CC7"/>
    <w:rsid w:val="008512F6"/>
    <w:rsid w:val="008561FC"/>
    <w:rsid w:val="00860A77"/>
    <w:rsid w:val="008702E4"/>
    <w:rsid w:val="00891F93"/>
    <w:rsid w:val="00895793"/>
    <w:rsid w:val="008A5796"/>
    <w:rsid w:val="008A6136"/>
    <w:rsid w:val="008A68C6"/>
    <w:rsid w:val="008C50BB"/>
    <w:rsid w:val="008C6CB4"/>
    <w:rsid w:val="008C79E2"/>
    <w:rsid w:val="008F6A45"/>
    <w:rsid w:val="00905489"/>
    <w:rsid w:val="00907C0A"/>
    <w:rsid w:val="00914E72"/>
    <w:rsid w:val="00931304"/>
    <w:rsid w:val="0093406C"/>
    <w:rsid w:val="00953E64"/>
    <w:rsid w:val="00960467"/>
    <w:rsid w:val="009622E9"/>
    <w:rsid w:val="009707D5"/>
    <w:rsid w:val="009732CD"/>
    <w:rsid w:val="009763F6"/>
    <w:rsid w:val="009801A0"/>
    <w:rsid w:val="00984BD4"/>
    <w:rsid w:val="00984C74"/>
    <w:rsid w:val="00990620"/>
    <w:rsid w:val="009975EB"/>
    <w:rsid w:val="009A61D2"/>
    <w:rsid w:val="009A64F5"/>
    <w:rsid w:val="009C7486"/>
    <w:rsid w:val="009D39B5"/>
    <w:rsid w:val="009E2788"/>
    <w:rsid w:val="009F23DA"/>
    <w:rsid w:val="00A0650F"/>
    <w:rsid w:val="00A07B4D"/>
    <w:rsid w:val="00A12E79"/>
    <w:rsid w:val="00A1383E"/>
    <w:rsid w:val="00A145B4"/>
    <w:rsid w:val="00A16B49"/>
    <w:rsid w:val="00A21C6F"/>
    <w:rsid w:val="00A24706"/>
    <w:rsid w:val="00A356CD"/>
    <w:rsid w:val="00A42695"/>
    <w:rsid w:val="00A66A8A"/>
    <w:rsid w:val="00A66DB8"/>
    <w:rsid w:val="00A7233B"/>
    <w:rsid w:val="00AA2C95"/>
    <w:rsid w:val="00AA34C6"/>
    <w:rsid w:val="00AA5E62"/>
    <w:rsid w:val="00AC2801"/>
    <w:rsid w:val="00AC5D9E"/>
    <w:rsid w:val="00AD0449"/>
    <w:rsid w:val="00AD2643"/>
    <w:rsid w:val="00AD55ED"/>
    <w:rsid w:val="00AF48F6"/>
    <w:rsid w:val="00B00456"/>
    <w:rsid w:val="00B03C98"/>
    <w:rsid w:val="00B11249"/>
    <w:rsid w:val="00B15142"/>
    <w:rsid w:val="00B15925"/>
    <w:rsid w:val="00B175CB"/>
    <w:rsid w:val="00B22F7F"/>
    <w:rsid w:val="00B4425A"/>
    <w:rsid w:val="00B444DB"/>
    <w:rsid w:val="00B4632E"/>
    <w:rsid w:val="00B507FF"/>
    <w:rsid w:val="00B60C12"/>
    <w:rsid w:val="00B63657"/>
    <w:rsid w:val="00B76AEF"/>
    <w:rsid w:val="00B82F6F"/>
    <w:rsid w:val="00B96981"/>
    <w:rsid w:val="00BA0EC8"/>
    <w:rsid w:val="00BB067F"/>
    <w:rsid w:val="00BB0B9C"/>
    <w:rsid w:val="00BB0D98"/>
    <w:rsid w:val="00BB2B61"/>
    <w:rsid w:val="00BB2DDB"/>
    <w:rsid w:val="00BB7B42"/>
    <w:rsid w:val="00BE07EA"/>
    <w:rsid w:val="00BE5CCB"/>
    <w:rsid w:val="00BE6358"/>
    <w:rsid w:val="00BF1213"/>
    <w:rsid w:val="00BF5F3B"/>
    <w:rsid w:val="00C010D7"/>
    <w:rsid w:val="00C23673"/>
    <w:rsid w:val="00C24E0E"/>
    <w:rsid w:val="00C3239A"/>
    <w:rsid w:val="00C37ED0"/>
    <w:rsid w:val="00C42A64"/>
    <w:rsid w:val="00C445AE"/>
    <w:rsid w:val="00C44868"/>
    <w:rsid w:val="00C67B0A"/>
    <w:rsid w:val="00C73728"/>
    <w:rsid w:val="00C80392"/>
    <w:rsid w:val="00C81540"/>
    <w:rsid w:val="00C81C76"/>
    <w:rsid w:val="00C83415"/>
    <w:rsid w:val="00CA0021"/>
    <w:rsid w:val="00CA1430"/>
    <w:rsid w:val="00CB450C"/>
    <w:rsid w:val="00CB75E9"/>
    <w:rsid w:val="00CC6905"/>
    <w:rsid w:val="00CE3466"/>
    <w:rsid w:val="00CE52DE"/>
    <w:rsid w:val="00D14B8B"/>
    <w:rsid w:val="00D20C92"/>
    <w:rsid w:val="00D216C8"/>
    <w:rsid w:val="00D31611"/>
    <w:rsid w:val="00D31685"/>
    <w:rsid w:val="00D36266"/>
    <w:rsid w:val="00D406D4"/>
    <w:rsid w:val="00D46BA1"/>
    <w:rsid w:val="00D474BD"/>
    <w:rsid w:val="00D53127"/>
    <w:rsid w:val="00D55DAB"/>
    <w:rsid w:val="00D61B60"/>
    <w:rsid w:val="00D66719"/>
    <w:rsid w:val="00D712EC"/>
    <w:rsid w:val="00D772BA"/>
    <w:rsid w:val="00DB5933"/>
    <w:rsid w:val="00DD1828"/>
    <w:rsid w:val="00DD39D6"/>
    <w:rsid w:val="00DD797E"/>
    <w:rsid w:val="00DE3AE9"/>
    <w:rsid w:val="00DE52C2"/>
    <w:rsid w:val="00DF0791"/>
    <w:rsid w:val="00DF0D72"/>
    <w:rsid w:val="00E011E4"/>
    <w:rsid w:val="00E129AF"/>
    <w:rsid w:val="00E15FC3"/>
    <w:rsid w:val="00E23A8E"/>
    <w:rsid w:val="00E317F3"/>
    <w:rsid w:val="00E3400D"/>
    <w:rsid w:val="00E35EDF"/>
    <w:rsid w:val="00E4757F"/>
    <w:rsid w:val="00E47952"/>
    <w:rsid w:val="00E51519"/>
    <w:rsid w:val="00E56771"/>
    <w:rsid w:val="00E7003F"/>
    <w:rsid w:val="00E72061"/>
    <w:rsid w:val="00E73115"/>
    <w:rsid w:val="00EB3306"/>
    <w:rsid w:val="00EC3C6C"/>
    <w:rsid w:val="00EE2839"/>
    <w:rsid w:val="00EE4AEB"/>
    <w:rsid w:val="00EF00D1"/>
    <w:rsid w:val="00EF2A7C"/>
    <w:rsid w:val="00F00DCF"/>
    <w:rsid w:val="00F029D0"/>
    <w:rsid w:val="00F1074D"/>
    <w:rsid w:val="00F13C79"/>
    <w:rsid w:val="00F177DD"/>
    <w:rsid w:val="00F17C91"/>
    <w:rsid w:val="00F21112"/>
    <w:rsid w:val="00F26E45"/>
    <w:rsid w:val="00F474A2"/>
    <w:rsid w:val="00F82C67"/>
    <w:rsid w:val="00F84989"/>
    <w:rsid w:val="00F93258"/>
    <w:rsid w:val="00F949B7"/>
    <w:rsid w:val="00FB5633"/>
    <w:rsid w:val="00FD2373"/>
    <w:rsid w:val="00FE5A9C"/>
    <w:rsid w:val="00FF5F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1E92E"/>
  <w15:docId w15:val="{F2334171-475D-4E83-9760-C6757141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 INDENT"/>
    <w:uiPriority w:val="1"/>
    <w:qFormat/>
    <w:rsid w:val="00496EB1"/>
    <w:pPr>
      <w:spacing w:after="0" w:line="480" w:lineRule="auto"/>
      <w:ind w:firstLine="720"/>
    </w:pPr>
    <w:rPr>
      <w:rFonts w:ascii="Times New Roman" w:hAnsi="Times New Roman"/>
      <w:sz w:val="24"/>
      <w:lang w:val="en-US"/>
    </w:rPr>
  </w:style>
  <w:style w:type="paragraph" w:styleId="Heading1">
    <w:name w:val="heading 1"/>
    <w:aliases w:val="APA Title &amp; Chptr Heading"/>
    <w:basedOn w:val="Normal"/>
    <w:next w:val="Normal"/>
    <w:link w:val="Heading1Char"/>
    <w:qFormat/>
    <w:rsid w:val="00E317F3"/>
    <w:pPr>
      <w:keepNext/>
      <w:keepLines/>
      <w:ind w:firstLine="0"/>
      <w:jc w:val="center"/>
      <w:outlineLvl w:val="0"/>
    </w:pPr>
    <w:rPr>
      <w:rFonts w:ascii="Times New Roman Bold" w:eastAsiaTheme="majorEastAsia" w:hAnsi="Times New Roman Bold" w:cstheme="majorBidi"/>
      <w:b/>
      <w:bCs/>
      <w:szCs w:val="28"/>
    </w:rPr>
  </w:style>
  <w:style w:type="paragraph" w:styleId="Heading2">
    <w:name w:val="heading 2"/>
    <w:aliases w:val="APA h1"/>
    <w:basedOn w:val="Normal"/>
    <w:next w:val="Normal"/>
    <w:link w:val="Heading2Char"/>
    <w:qFormat/>
    <w:rsid w:val="00496EB1"/>
    <w:pPr>
      <w:keepNext/>
      <w:keepLines/>
      <w:ind w:firstLine="0"/>
      <w:jc w:val="center"/>
      <w:outlineLvl w:val="1"/>
    </w:pPr>
    <w:rPr>
      <w:rFonts w:ascii="Times New Roman Bold" w:eastAsiaTheme="majorEastAsia" w:hAnsi="Times New Roman Bold" w:cstheme="majorBidi"/>
      <w:bCs/>
      <w:szCs w:val="26"/>
    </w:rPr>
  </w:style>
  <w:style w:type="paragraph" w:styleId="Heading3">
    <w:name w:val="heading 3"/>
    <w:aliases w:val="APA h2"/>
    <w:basedOn w:val="NNOINDENT"/>
    <w:next w:val="NNOINDENT"/>
    <w:link w:val="Heading3Char"/>
    <w:qFormat/>
    <w:rsid w:val="001B036F"/>
    <w:pPr>
      <w:keepNext/>
      <w:keepLines/>
      <w:outlineLvl w:val="2"/>
    </w:pPr>
    <w:rPr>
      <w:rFonts w:ascii="Times New Roman Bold" w:eastAsiaTheme="majorEastAsia" w:hAnsi="Times New Roman Bold" w:cstheme="majorBidi"/>
      <w:bCs/>
    </w:rPr>
  </w:style>
  <w:style w:type="paragraph" w:styleId="Heading4">
    <w:name w:val="heading 4"/>
    <w:aliases w:val="APA h3"/>
    <w:basedOn w:val="NNOINDENT"/>
    <w:next w:val="NNOINDENT"/>
    <w:link w:val="Heading4Char"/>
    <w:qFormat/>
    <w:rsid w:val="001B036F"/>
    <w:pPr>
      <w:keepNext/>
      <w:keepLines/>
      <w:outlineLvl w:val="3"/>
    </w:pPr>
    <w:rPr>
      <w:rFonts w:ascii="Times New Roman Bold" w:eastAsiaTheme="majorEastAsia" w:hAnsi="Times New Roman Bold" w:cstheme="majorBidi"/>
      <w:b/>
      <w:bCs/>
      <w:i/>
      <w:iCs/>
    </w:rPr>
  </w:style>
  <w:style w:type="paragraph" w:styleId="Heading5">
    <w:name w:val="heading 5"/>
    <w:aliases w:val="APA h4"/>
    <w:basedOn w:val="Normal"/>
    <w:next w:val="Normal"/>
    <w:link w:val="Heading5Char"/>
    <w:qFormat/>
    <w:rsid w:val="001B036F"/>
    <w:pPr>
      <w:keepNext/>
      <w:keepLines/>
      <w:ind w:left="720" w:firstLine="0"/>
      <w:outlineLvl w:val="4"/>
    </w:pPr>
    <w:rPr>
      <w:rFonts w:ascii="Times New Roman Bold" w:eastAsiaTheme="majorEastAsia" w:hAnsi="Times New Roman Bold" w:cstheme="majorBidi"/>
      <w:b/>
    </w:rPr>
  </w:style>
  <w:style w:type="paragraph" w:styleId="Heading6">
    <w:name w:val="heading 6"/>
    <w:aliases w:val="APA h5"/>
    <w:basedOn w:val="Normal"/>
    <w:next w:val="Normal"/>
    <w:link w:val="Heading6Char"/>
    <w:qFormat/>
    <w:rsid w:val="001B036F"/>
    <w:pPr>
      <w:keepNext/>
      <w:keepLines/>
      <w:ind w:left="720" w:firstLine="0"/>
      <w:outlineLvl w:val="5"/>
    </w:pPr>
    <w:rPr>
      <w:rFonts w:ascii="Times New Roman Bold" w:eastAsiaTheme="majorEastAsia" w:hAnsi="Times New Roman Bold"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NOINDENT">
    <w:name w:val="N NO INDENT"/>
    <w:basedOn w:val="Normal"/>
    <w:link w:val="NNOINDENTChar"/>
    <w:uiPriority w:val="1"/>
    <w:qFormat/>
    <w:rsid w:val="00D712EC"/>
    <w:pPr>
      <w:ind w:firstLine="0"/>
    </w:pPr>
  </w:style>
  <w:style w:type="character" w:customStyle="1" w:styleId="Heading1Char">
    <w:name w:val="Heading 1 Char"/>
    <w:aliases w:val="APA Title &amp; Chptr Heading Char"/>
    <w:basedOn w:val="DefaultParagraphFont"/>
    <w:link w:val="Heading1"/>
    <w:rsid w:val="00E317F3"/>
    <w:rPr>
      <w:rFonts w:ascii="Times New Roman Bold" w:eastAsiaTheme="majorEastAsia" w:hAnsi="Times New Roman Bold" w:cstheme="majorBidi"/>
      <w:b/>
      <w:bCs/>
      <w:sz w:val="24"/>
      <w:szCs w:val="28"/>
      <w:lang w:val="en-US"/>
    </w:rPr>
  </w:style>
  <w:style w:type="character" w:customStyle="1" w:styleId="Heading2Char">
    <w:name w:val="Heading 2 Char"/>
    <w:aliases w:val="APA h1 Char"/>
    <w:basedOn w:val="DefaultParagraphFont"/>
    <w:link w:val="Heading2"/>
    <w:rsid w:val="00496EB1"/>
    <w:rPr>
      <w:rFonts w:ascii="Times New Roman Bold" w:eastAsiaTheme="majorEastAsia" w:hAnsi="Times New Roman Bold" w:cstheme="majorBidi"/>
      <w:bCs/>
      <w:sz w:val="24"/>
      <w:szCs w:val="26"/>
      <w:lang w:val="en-US"/>
    </w:rPr>
  </w:style>
  <w:style w:type="character" w:customStyle="1" w:styleId="Heading3Char">
    <w:name w:val="Heading 3 Char"/>
    <w:aliases w:val="APA h2 Char"/>
    <w:basedOn w:val="DefaultParagraphFont"/>
    <w:link w:val="Heading3"/>
    <w:rsid w:val="001B036F"/>
    <w:rPr>
      <w:rFonts w:ascii="Times New Roman Bold" w:eastAsiaTheme="majorEastAsia" w:hAnsi="Times New Roman Bold" w:cstheme="majorBidi"/>
      <w:bCs/>
      <w:sz w:val="24"/>
      <w:lang w:val="en-US"/>
    </w:rPr>
  </w:style>
  <w:style w:type="character" w:customStyle="1" w:styleId="Heading4Char">
    <w:name w:val="Heading 4 Char"/>
    <w:aliases w:val="APA h3 Char"/>
    <w:basedOn w:val="DefaultParagraphFont"/>
    <w:link w:val="Heading4"/>
    <w:rsid w:val="001B036F"/>
    <w:rPr>
      <w:rFonts w:ascii="Times New Roman Bold" w:eastAsiaTheme="majorEastAsia" w:hAnsi="Times New Roman Bold" w:cstheme="majorBidi"/>
      <w:b/>
      <w:bCs/>
      <w:i/>
      <w:iCs/>
      <w:sz w:val="24"/>
      <w:lang w:val="en-US"/>
    </w:rPr>
  </w:style>
  <w:style w:type="character" w:customStyle="1" w:styleId="Heading5Char">
    <w:name w:val="Heading 5 Char"/>
    <w:aliases w:val="APA h4 Char"/>
    <w:basedOn w:val="DefaultParagraphFont"/>
    <w:link w:val="Heading5"/>
    <w:rsid w:val="001B036F"/>
    <w:rPr>
      <w:rFonts w:ascii="Times New Roman Bold" w:eastAsiaTheme="majorEastAsia" w:hAnsi="Times New Roman Bold" w:cstheme="majorBidi"/>
      <w:b/>
      <w:sz w:val="24"/>
      <w:lang w:val="en-US"/>
    </w:rPr>
  </w:style>
  <w:style w:type="character" w:customStyle="1" w:styleId="Heading6Char">
    <w:name w:val="Heading 6 Char"/>
    <w:aliases w:val="APA h5 Char"/>
    <w:basedOn w:val="DefaultParagraphFont"/>
    <w:link w:val="Heading6"/>
    <w:rsid w:val="001B036F"/>
    <w:rPr>
      <w:rFonts w:ascii="Times New Roman Bold" w:eastAsiaTheme="majorEastAsia" w:hAnsi="Times New Roman Bold" w:cstheme="majorBidi"/>
      <w:b/>
      <w:i/>
      <w:iCs/>
      <w:sz w:val="24"/>
      <w:lang w:val="en-US"/>
    </w:rPr>
  </w:style>
  <w:style w:type="paragraph" w:styleId="Header">
    <w:name w:val="header"/>
    <w:basedOn w:val="Normal"/>
    <w:link w:val="HeaderChar"/>
    <w:uiPriority w:val="99"/>
    <w:rsid w:val="00BB0B9C"/>
    <w:pPr>
      <w:tabs>
        <w:tab w:val="center" w:pos="4513"/>
        <w:tab w:val="right" w:pos="9026"/>
      </w:tabs>
      <w:spacing w:line="240" w:lineRule="auto"/>
    </w:pPr>
  </w:style>
  <w:style w:type="character" w:customStyle="1" w:styleId="HeaderChar">
    <w:name w:val="Header Char"/>
    <w:basedOn w:val="DefaultParagraphFont"/>
    <w:link w:val="Header"/>
    <w:uiPriority w:val="99"/>
    <w:rsid w:val="00FF5FC7"/>
    <w:rPr>
      <w:rFonts w:ascii="Times New Roman" w:hAnsi="Times New Roman"/>
      <w:sz w:val="24"/>
    </w:rPr>
  </w:style>
  <w:style w:type="paragraph" w:styleId="Footer">
    <w:name w:val="footer"/>
    <w:basedOn w:val="Normal"/>
    <w:link w:val="FooterChar"/>
    <w:uiPriority w:val="99"/>
    <w:semiHidden/>
    <w:rsid w:val="00BB0B9C"/>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F82C67"/>
    <w:rPr>
      <w:rFonts w:ascii="Times New Roman" w:hAnsi="Times New Roman"/>
      <w:sz w:val="24"/>
      <w:lang w:val="en-US"/>
    </w:rPr>
  </w:style>
  <w:style w:type="paragraph" w:customStyle="1" w:styleId="NCENTER">
    <w:name w:val="N CENTER"/>
    <w:basedOn w:val="NNOINDENT"/>
    <w:uiPriority w:val="2"/>
    <w:qFormat/>
    <w:rsid w:val="00914E72"/>
    <w:pPr>
      <w:jc w:val="center"/>
    </w:pPr>
  </w:style>
  <w:style w:type="paragraph" w:customStyle="1" w:styleId="NREFERENCES">
    <w:name w:val="N REFERENCES"/>
    <w:basedOn w:val="NNOINDENT"/>
    <w:uiPriority w:val="2"/>
    <w:qFormat/>
    <w:rsid w:val="00A145B4"/>
    <w:pPr>
      <w:ind w:left="720" w:hanging="720"/>
    </w:pPr>
  </w:style>
  <w:style w:type="paragraph" w:styleId="TOC1">
    <w:name w:val="toc 1"/>
    <w:aliases w:val="TOC CHAPTER"/>
    <w:basedOn w:val="Normal"/>
    <w:next w:val="Normal"/>
    <w:autoRedefine/>
    <w:uiPriority w:val="39"/>
    <w:rsid w:val="00EC3C6C"/>
    <w:pPr>
      <w:spacing w:before="120"/>
    </w:pPr>
    <w:rPr>
      <w:rFonts w:asciiTheme="minorHAnsi" w:hAnsiTheme="minorHAnsi" w:cstheme="minorHAnsi"/>
      <w:b/>
      <w:bCs/>
      <w:i/>
      <w:iCs/>
      <w:szCs w:val="24"/>
    </w:rPr>
  </w:style>
  <w:style w:type="character" w:styleId="Hyperlink">
    <w:name w:val="Hyperlink"/>
    <w:basedOn w:val="DefaultParagraphFont"/>
    <w:uiPriority w:val="99"/>
    <w:unhideWhenUsed/>
    <w:rsid w:val="0093406C"/>
    <w:rPr>
      <w:noProof/>
      <w:color w:val="0000FF" w:themeColor="hyperlink"/>
      <w:u w:val="single"/>
    </w:rPr>
  </w:style>
  <w:style w:type="paragraph" w:styleId="TOC2">
    <w:name w:val="toc 2"/>
    <w:aliases w:val="TOC h1"/>
    <w:basedOn w:val="Normal"/>
    <w:next w:val="Normal"/>
    <w:autoRedefine/>
    <w:uiPriority w:val="39"/>
    <w:rsid w:val="00B96981"/>
    <w:pPr>
      <w:spacing w:before="120"/>
      <w:ind w:left="240"/>
    </w:pPr>
    <w:rPr>
      <w:rFonts w:asciiTheme="minorHAnsi" w:hAnsiTheme="minorHAnsi" w:cstheme="minorHAnsi"/>
      <w:b/>
      <w:bCs/>
      <w:sz w:val="22"/>
    </w:rPr>
  </w:style>
  <w:style w:type="paragraph" w:styleId="TOC3">
    <w:name w:val="toc 3"/>
    <w:aliases w:val="TOC h2"/>
    <w:basedOn w:val="Normal"/>
    <w:next w:val="Normal"/>
    <w:autoRedefine/>
    <w:uiPriority w:val="39"/>
    <w:rsid w:val="00895793"/>
    <w:pPr>
      <w:ind w:left="480"/>
    </w:pPr>
    <w:rPr>
      <w:rFonts w:asciiTheme="minorHAnsi" w:hAnsiTheme="minorHAnsi" w:cstheme="minorHAnsi"/>
      <w:sz w:val="20"/>
      <w:szCs w:val="20"/>
    </w:rPr>
  </w:style>
  <w:style w:type="paragraph" w:styleId="TOC4">
    <w:name w:val="toc 4"/>
    <w:aliases w:val="TOC h3"/>
    <w:basedOn w:val="Normal"/>
    <w:next w:val="Normal"/>
    <w:autoRedefine/>
    <w:uiPriority w:val="39"/>
    <w:rsid w:val="00895793"/>
    <w:pPr>
      <w:ind w:left="720"/>
    </w:pPr>
    <w:rPr>
      <w:rFonts w:asciiTheme="minorHAnsi" w:hAnsiTheme="minorHAnsi" w:cstheme="minorHAnsi"/>
      <w:sz w:val="20"/>
      <w:szCs w:val="20"/>
    </w:rPr>
  </w:style>
  <w:style w:type="paragraph" w:styleId="TOC5">
    <w:name w:val="toc 5"/>
    <w:aliases w:val="TOC h4"/>
    <w:basedOn w:val="Normal"/>
    <w:next w:val="Normal"/>
    <w:autoRedefine/>
    <w:uiPriority w:val="39"/>
    <w:rsid w:val="00895793"/>
    <w:pPr>
      <w:ind w:left="960"/>
    </w:pPr>
    <w:rPr>
      <w:rFonts w:asciiTheme="minorHAnsi" w:hAnsiTheme="minorHAnsi" w:cstheme="minorHAnsi"/>
      <w:sz w:val="20"/>
      <w:szCs w:val="20"/>
    </w:rPr>
  </w:style>
  <w:style w:type="paragraph" w:styleId="TOC6">
    <w:name w:val="toc 6"/>
    <w:aliases w:val="TOC h5"/>
    <w:basedOn w:val="Normal"/>
    <w:next w:val="Normal"/>
    <w:autoRedefine/>
    <w:uiPriority w:val="39"/>
    <w:rsid w:val="00895793"/>
    <w:pPr>
      <w:ind w:left="1200"/>
    </w:pPr>
    <w:rPr>
      <w:rFonts w:asciiTheme="minorHAnsi" w:hAnsiTheme="minorHAnsi" w:cstheme="minorHAnsi"/>
      <w:sz w:val="20"/>
      <w:szCs w:val="20"/>
    </w:rPr>
  </w:style>
  <w:style w:type="paragraph" w:customStyle="1" w:styleId="NQUOTE">
    <w:name w:val="N QUOTE"/>
    <w:basedOn w:val="NNOINDENT"/>
    <w:link w:val="NQUOTEChar"/>
    <w:uiPriority w:val="2"/>
    <w:qFormat/>
    <w:rsid w:val="0049140A"/>
    <w:pPr>
      <w:ind w:left="720"/>
    </w:pPr>
  </w:style>
  <w:style w:type="character" w:customStyle="1" w:styleId="NNOINDENTChar">
    <w:name w:val="N NO INDENT Char"/>
    <w:basedOn w:val="DefaultParagraphFont"/>
    <w:link w:val="NNOINDENT"/>
    <w:uiPriority w:val="1"/>
    <w:rsid w:val="00F82C67"/>
    <w:rPr>
      <w:rFonts w:ascii="Times New Roman" w:hAnsi="Times New Roman"/>
      <w:sz w:val="24"/>
      <w:lang w:val="en-US"/>
    </w:rPr>
  </w:style>
  <w:style w:type="character" w:customStyle="1" w:styleId="NQUOTEChar">
    <w:name w:val="N QUOTE Char"/>
    <w:basedOn w:val="NNOINDENTChar"/>
    <w:link w:val="NQUOTE"/>
    <w:uiPriority w:val="2"/>
    <w:rsid w:val="00F82C67"/>
    <w:rPr>
      <w:rFonts w:ascii="Times New Roman" w:hAnsi="Times New Roman"/>
      <w:sz w:val="24"/>
      <w:lang w:val="en-US"/>
    </w:rPr>
  </w:style>
  <w:style w:type="paragraph" w:styleId="ListBullet">
    <w:name w:val="List Bullet"/>
    <w:basedOn w:val="Normal"/>
    <w:uiPriority w:val="99"/>
    <w:semiHidden/>
    <w:rsid w:val="00EE2839"/>
    <w:pPr>
      <w:numPr>
        <w:numId w:val="1"/>
      </w:numPr>
      <w:contextualSpacing/>
    </w:pPr>
  </w:style>
  <w:style w:type="paragraph" w:styleId="ListBullet2">
    <w:name w:val="List Bullet 2"/>
    <w:aliases w:val="List Bullet APA"/>
    <w:basedOn w:val="Normal"/>
    <w:uiPriority w:val="3"/>
    <w:qFormat/>
    <w:rsid w:val="00EE2839"/>
    <w:pPr>
      <w:numPr>
        <w:numId w:val="2"/>
      </w:numPr>
      <w:contextualSpacing/>
    </w:pPr>
  </w:style>
  <w:style w:type="paragraph" w:styleId="ListBullet3">
    <w:name w:val="List Bullet 3"/>
    <w:basedOn w:val="Normal"/>
    <w:uiPriority w:val="99"/>
    <w:semiHidden/>
    <w:rsid w:val="00EE2839"/>
    <w:pPr>
      <w:numPr>
        <w:numId w:val="3"/>
      </w:numPr>
      <w:contextualSpacing/>
    </w:pPr>
  </w:style>
  <w:style w:type="paragraph" w:styleId="ListBullet4">
    <w:name w:val="List Bullet 4"/>
    <w:basedOn w:val="Normal"/>
    <w:uiPriority w:val="99"/>
    <w:semiHidden/>
    <w:rsid w:val="00EE2839"/>
    <w:pPr>
      <w:numPr>
        <w:numId w:val="4"/>
      </w:numPr>
      <w:tabs>
        <w:tab w:val="clear" w:pos="1209"/>
        <w:tab w:val="num" w:pos="360"/>
      </w:tabs>
      <w:ind w:left="0" w:firstLine="720"/>
      <w:contextualSpacing/>
    </w:pPr>
  </w:style>
  <w:style w:type="paragraph" w:styleId="ListBullet5">
    <w:name w:val="List Bullet 5"/>
    <w:basedOn w:val="Normal"/>
    <w:uiPriority w:val="99"/>
    <w:semiHidden/>
    <w:rsid w:val="00EE2839"/>
    <w:pPr>
      <w:numPr>
        <w:numId w:val="5"/>
      </w:numPr>
      <w:contextualSpacing/>
    </w:pPr>
  </w:style>
  <w:style w:type="paragraph" w:styleId="ListContinue">
    <w:name w:val="List Continue"/>
    <w:basedOn w:val="Normal"/>
    <w:uiPriority w:val="99"/>
    <w:semiHidden/>
    <w:rsid w:val="00EE2839"/>
    <w:pPr>
      <w:spacing w:after="120"/>
      <w:ind w:left="283"/>
      <w:contextualSpacing/>
    </w:pPr>
  </w:style>
  <w:style w:type="paragraph" w:styleId="ListContinue2">
    <w:name w:val="List Continue 2"/>
    <w:basedOn w:val="Normal"/>
    <w:uiPriority w:val="99"/>
    <w:semiHidden/>
    <w:rsid w:val="00EE2839"/>
    <w:pPr>
      <w:spacing w:after="120"/>
      <w:ind w:left="566"/>
      <w:contextualSpacing/>
    </w:pPr>
  </w:style>
  <w:style w:type="paragraph" w:styleId="ListContinue3">
    <w:name w:val="List Continue 3"/>
    <w:basedOn w:val="Normal"/>
    <w:uiPriority w:val="99"/>
    <w:semiHidden/>
    <w:rsid w:val="00EE2839"/>
    <w:pPr>
      <w:spacing w:after="120"/>
      <w:ind w:left="849"/>
      <w:contextualSpacing/>
    </w:pPr>
  </w:style>
  <w:style w:type="paragraph" w:styleId="ListContinue4">
    <w:name w:val="List Continue 4"/>
    <w:basedOn w:val="Normal"/>
    <w:uiPriority w:val="99"/>
    <w:semiHidden/>
    <w:rsid w:val="00EE2839"/>
    <w:pPr>
      <w:spacing w:after="120"/>
      <w:ind w:left="1132"/>
      <w:contextualSpacing/>
    </w:pPr>
  </w:style>
  <w:style w:type="paragraph" w:styleId="ListContinue5">
    <w:name w:val="List Continue 5"/>
    <w:basedOn w:val="Normal"/>
    <w:uiPriority w:val="99"/>
    <w:semiHidden/>
    <w:rsid w:val="00EE2839"/>
    <w:pPr>
      <w:spacing w:after="120"/>
      <w:ind w:left="1415"/>
      <w:contextualSpacing/>
    </w:pPr>
  </w:style>
  <w:style w:type="paragraph" w:styleId="ListNumber">
    <w:name w:val="List Number"/>
    <w:basedOn w:val="Normal"/>
    <w:uiPriority w:val="99"/>
    <w:semiHidden/>
    <w:rsid w:val="00EE2839"/>
    <w:pPr>
      <w:numPr>
        <w:numId w:val="6"/>
      </w:numPr>
      <w:contextualSpacing/>
    </w:pPr>
  </w:style>
  <w:style w:type="paragraph" w:styleId="ListNumber2">
    <w:name w:val="List Number 2"/>
    <w:aliases w:val="List Number APA"/>
    <w:basedOn w:val="Normal"/>
    <w:uiPriority w:val="3"/>
    <w:qFormat/>
    <w:rsid w:val="00EE2839"/>
    <w:pPr>
      <w:numPr>
        <w:numId w:val="7"/>
      </w:numPr>
      <w:contextualSpacing/>
    </w:pPr>
  </w:style>
  <w:style w:type="table" w:styleId="TableGrid">
    <w:name w:val="Table Grid"/>
    <w:basedOn w:val="TableNormal"/>
    <w:uiPriority w:val="59"/>
    <w:rsid w:val="00BB2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TABLE">
    <w:name w:val="N TABLE"/>
    <w:basedOn w:val="NNOINDENT"/>
    <w:uiPriority w:val="2"/>
    <w:qFormat/>
    <w:rsid w:val="00623208"/>
    <w:pPr>
      <w:spacing w:line="360" w:lineRule="auto"/>
    </w:pPr>
  </w:style>
  <w:style w:type="paragraph" w:styleId="Caption">
    <w:name w:val="caption"/>
    <w:aliases w:val="Caption APA"/>
    <w:basedOn w:val="Normal"/>
    <w:next w:val="Normal"/>
    <w:uiPriority w:val="4"/>
    <w:qFormat/>
    <w:rsid w:val="000B51D8"/>
    <w:pPr>
      <w:ind w:firstLine="0"/>
    </w:pPr>
    <w:rPr>
      <w:bCs/>
      <w:szCs w:val="18"/>
    </w:rPr>
  </w:style>
  <w:style w:type="paragraph" w:styleId="BalloonText">
    <w:name w:val="Balloon Text"/>
    <w:basedOn w:val="Normal"/>
    <w:link w:val="BalloonTextChar"/>
    <w:uiPriority w:val="99"/>
    <w:semiHidden/>
    <w:unhideWhenUsed/>
    <w:rsid w:val="00681A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AA4"/>
    <w:rPr>
      <w:rFonts w:ascii="Tahoma" w:hAnsi="Tahoma" w:cs="Tahoma"/>
      <w:sz w:val="16"/>
      <w:szCs w:val="16"/>
    </w:rPr>
  </w:style>
  <w:style w:type="paragraph" w:customStyle="1" w:styleId="zLanguageOnlineEditing">
    <w:name w:val="zLanguage Online Editing"/>
    <w:basedOn w:val="Normal"/>
    <w:uiPriority w:val="9"/>
    <w:rsid w:val="006A326C"/>
  </w:style>
  <w:style w:type="paragraph" w:customStyle="1" w:styleId="Default">
    <w:name w:val="Default"/>
    <w:uiPriority w:val="99"/>
    <w:semiHidden/>
    <w:rsid w:val="00EE4AEB"/>
    <w:pPr>
      <w:pBdr>
        <w:top w:val="nil"/>
        <w:left w:val="nil"/>
        <w:bottom w:val="nil"/>
        <w:right w:val="nil"/>
        <w:between w:val="nil"/>
        <w:bar w:val="nil"/>
      </w:pBdr>
      <w:spacing w:after="0" w:line="240" w:lineRule="auto"/>
    </w:pPr>
    <w:rPr>
      <w:rFonts w:ascii="Helvetica" w:eastAsia="Helvetica" w:hAnsi="Helvetica" w:cs="Helvetica"/>
      <w:color w:val="000000"/>
      <w:bdr w:val="nil"/>
      <w:lang w:val="en-US"/>
    </w:rPr>
  </w:style>
  <w:style w:type="paragraph" w:styleId="ListParagraph">
    <w:name w:val="List Paragraph"/>
    <w:basedOn w:val="Normal"/>
    <w:uiPriority w:val="99"/>
    <w:semiHidden/>
    <w:qFormat/>
    <w:rsid w:val="004C105C"/>
    <w:pPr>
      <w:ind w:left="720"/>
      <w:contextualSpacing/>
    </w:pPr>
  </w:style>
  <w:style w:type="paragraph" w:customStyle="1" w:styleId="Note">
    <w:name w:val="Note"/>
    <w:basedOn w:val="NNOINDENT"/>
    <w:uiPriority w:val="4"/>
    <w:qFormat/>
    <w:rsid w:val="001D5759"/>
    <w:pPr>
      <w:spacing w:after="240" w:line="240" w:lineRule="auto"/>
    </w:pPr>
    <w:rPr>
      <w:sz w:val="20"/>
    </w:rPr>
  </w:style>
  <w:style w:type="paragraph" w:styleId="TableofFigures">
    <w:name w:val="table of figures"/>
    <w:basedOn w:val="Normal"/>
    <w:next w:val="Normal"/>
    <w:uiPriority w:val="99"/>
    <w:unhideWhenUsed/>
    <w:rsid w:val="0093406C"/>
    <w:pPr>
      <w:tabs>
        <w:tab w:val="right" w:leader="dot" w:pos="8630"/>
      </w:tabs>
      <w:ind w:firstLine="0"/>
    </w:pPr>
  </w:style>
  <w:style w:type="paragraph" w:styleId="TOCHeading">
    <w:name w:val="TOC Heading"/>
    <w:basedOn w:val="Heading1"/>
    <w:next w:val="Normal"/>
    <w:uiPriority w:val="39"/>
    <w:unhideWhenUsed/>
    <w:qFormat/>
    <w:rsid w:val="00BF5F3B"/>
    <w:pPr>
      <w:spacing w:before="240" w:line="259" w:lineRule="auto"/>
      <w:jc w:val="left"/>
      <w:outlineLvl w:val="9"/>
    </w:pPr>
    <w:rPr>
      <w:rFonts w:asciiTheme="majorHAnsi" w:hAnsiTheme="majorHAnsi"/>
      <w:b w:val="0"/>
      <w:bCs w:val="0"/>
      <w:caps/>
      <w:color w:val="365F91" w:themeColor="accent1" w:themeShade="BF"/>
      <w:sz w:val="32"/>
      <w:szCs w:val="32"/>
    </w:rPr>
  </w:style>
  <w:style w:type="paragraph" w:styleId="TOC7">
    <w:name w:val="toc 7"/>
    <w:basedOn w:val="Normal"/>
    <w:next w:val="Normal"/>
    <w:autoRedefine/>
    <w:uiPriority w:val="99"/>
    <w:unhideWhenUsed/>
    <w:rsid w:val="00B444DB"/>
    <w:pPr>
      <w:ind w:left="1440"/>
    </w:pPr>
    <w:rPr>
      <w:rFonts w:asciiTheme="minorHAnsi" w:hAnsiTheme="minorHAnsi" w:cstheme="minorHAnsi"/>
      <w:sz w:val="20"/>
      <w:szCs w:val="20"/>
    </w:rPr>
  </w:style>
  <w:style w:type="paragraph" w:styleId="TOC8">
    <w:name w:val="toc 8"/>
    <w:basedOn w:val="Normal"/>
    <w:next w:val="Normal"/>
    <w:autoRedefine/>
    <w:uiPriority w:val="99"/>
    <w:unhideWhenUsed/>
    <w:rsid w:val="00B444DB"/>
    <w:pPr>
      <w:ind w:left="1680"/>
    </w:pPr>
    <w:rPr>
      <w:rFonts w:asciiTheme="minorHAnsi" w:hAnsiTheme="minorHAnsi" w:cstheme="minorHAnsi"/>
      <w:sz w:val="20"/>
      <w:szCs w:val="20"/>
    </w:rPr>
  </w:style>
  <w:style w:type="paragraph" w:styleId="TOC9">
    <w:name w:val="toc 9"/>
    <w:basedOn w:val="Normal"/>
    <w:next w:val="Normal"/>
    <w:autoRedefine/>
    <w:uiPriority w:val="99"/>
    <w:unhideWhenUsed/>
    <w:rsid w:val="00B444DB"/>
    <w:pPr>
      <w:ind w:left="1920"/>
    </w:pPr>
    <w:rPr>
      <w:rFonts w:asciiTheme="minorHAnsi" w:hAnsiTheme="minorHAnsi" w:cstheme="minorHAnsi"/>
      <w:sz w:val="20"/>
      <w:szCs w:val="20"/>
    </w:rPr>
  </w:style>
  <w:style w:type="paragraph" w:customStyle="1" w:styleId="ChapterHeading">
    <w:name w:val="Chapter Heading"/>
    <w:basedOn w:val="NCENTER"/>
    <w:link w:val="ChapterHeadingChar"/>
    <w:uiPriority w:val="1"/>
    <w:rsid w:val="00496EB1"/>
    <w:rPr>
      <w:rFonts w:ascii="Times New Roman Bold" w:hAnsi="Times New Roman Bold"/>
    </w:rPr>
  </w:style>
  <w:style w:type="character" w:customStyle="1" w:styleId="ChapterHeadingChar">
    <w:name w:val="Chapter Heading Char"/>
    <w:basedOn w:val="Heading1Char"/>
    <w:link w:val="ChapterHeading"/>
    <w:uiPriority w:val="1"/>
    <w:rsid w:val="00496EB1"/>
    <w:rPr>
      <w:rFonts w:ascii="Times New Roman Bold" w:eastAsiaTheme="majorEastAsia" w:hAnsi="Times New Roman Bold" w:cstheme="majorBidi"/>
      <w:b w:val="0"/>
      <w:bCs w:val="0"/>
      <w:sz w:val="24"/>
      <w:szCs w:val="28"/>
      <w:lang w:val="en-US"/>
    </w:rPr>
  </w:style>
  <w:style w:type="character" w:styleId="Strong">
    <w:name w:val="Strong"/>
    <w:basedOn w:val="DefaultParagraphFont"/>
    <w:uiPriority w:val="99"/>
    <w:qFormat/>
    <w:rsid w:val="00292C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4693">
      <w:bodyDiv w:val="1"/>
      <w:marLeft w:val="0"/>
      <w:marRight w:val="0"/>
      <w:marTop w:val="0"/>
      <w:marBottom w:val="0"/>
      <w:divBdr>
        <w:top w:val="none" w:sz="0" w:space="0" w:color="auto"/>
        <w:left w:val="none" w:sz="0" w:space="0" w:color="auto"/>
        <w:bottom w:val="none" w:sz="0" w:space="0" w:color="auto"/>
        <w:right w:val="none" w:sz="0" w:space="0" w:color="auto"/>
      </w:divBdr>
    </w:div>
    <w:div w:id="394470931">
      <w:bodyDiv w:val="1"/>
      <w:marLeft w:val="0"/>
      <w:marRight w:val="0"/>
      <w:marTop w:val="0"/>
      <w:marBottom w:val="0"/>
      <w:divBdr>
        <w:top w:val="none" w:sz="0" w:space="0" w:color="auto"/>
        <w:left w:val="none" w:sz="0" w:space="0" w:color="auto"/>
        <w:bottom w:val="none" w:sz="0" w:space="0" w:color="auto"/>
        <w:right w:val="none" w:sz="0" w:space="0" w:color="auto"/>
      </w:divBdr>
    </w:div>
    <w:div w:id="597448235">
      <w:bodyDiv w:val="1"/>
      <w:marLeft w:val="0"/>
      <w:marRight w:val="0"/>
      <w:marTop w:val="0"/>
      <w:marBottom w:val="0"/>
      <w:divBdr>
        <w:top w:val="none" w:sz="0" w:space="0" w:color="auto"/>
        <w:left w:val="none" w:sz="0" w:space="0" w:color="auto"/>
        <w:bottom w:val="none" w:sz="0" w:space="0" w:color="auto"/>
        <w:right w:val="none" w:sz="0" w:space="0" w:color="auto"/>
      </w:divBdr>
    </w:div>
    <w:div w:id="642926703">
      <w:bodyDiv w:val="1"/>
      <w:marLeft w:val="0"/>
      <w:marRight w:val="0"/>
      <w:marTop w:val="0"/>
      <w:marBottom w:val="0"/>
      <w:divBdr>
        <w:top w:val="none" w:sz="0" w:space="0" w:color="auto"/>
        <w:left w:val="none" w:sz="0" w:space="0" w:color="auto"/>
        <w:bottom w:val="none" w:sz="0" w:space="0" w:color="auto"/>
        <w:right w:val="none" w:sz="0" w:space="0" w:color="auto"/>
      </w:divBdr>
    </w:div>
    <w:div w:id="952131684">
      <w:bodyDiv w:val="1"/>
      <w:marLeft w:val="0"/>
      <w:marRight w:val="0"/>
      <w:marTop w:val="0"/>
      <w:marBottom w:val="0"/>
      <w:divBdr>
        <w:top w:val="none" w:sz="0" w:space="0" w:color="auto"/>
        <w:left w:val="none" w:sz="0" w:space="0" w:color="auto"/>
        <w:bottom w:val="none" w:sz="0" w:space="0" w:color="auto"/>
        <w:right w:val="none" w:sz="0" w:space="0" w:color="auto"/>
      </w:divBdr>
    </w:div>
    <w:div w:id="1073162616">
      <w:bodyDiv w:val="1"/>
      <w:marLeft w:val="0"/>
      <w:marRight w:val="0"/>
      <w:marTop w:val="0"/>
      <w:marBottom w:val="0"/>
      <w:divBdr>
        <w:top w:val="none" w:sz="0" w:space="0" w:color="auto"/>
        <w:left w:val="none" w:sz="0" w:space="0" w:color="auto"/>
        <w:bottom w:val="none" w:sz="0" w:space="0" w:color="auto"/>
        <w:right w:val="none" w:sz="0" w:space="0" w:color="auto"/>
      </w:divBdr>
    </w:div>
    <w:div w:id="1181352251">
      <w:bodyDiv w:val="1"/>
      <w:marLeft w:val="0"/>
      <w:marRight w:val="0"/>
      <w:marTop w:val="0"/>
      <w:marBottom w:val="0"/>
      <w:divBdr>
        <w:top w:val="none" w:sz="0" w:space="0" w:color="auto"/>
        <w:left w:val="none" w:sz="0" w:space="0" w:color="auto"/>
        <w:bottom w:val="none" w:sz="0" w:space="0" w:color="auto"/>
        <w:right w:val="none" w:sz="0" w:space="0" w:color="auto"/>
      </w:divBdr>
    </w:div>
    <w:div w:id="128588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1-Data\1%20PGW\1%20Completed%20Post%20Grad%20work\17c%20Capitol%20Technical%20University\ctu-template-April-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D6A98-11AF-4EB4-83AA-8725B124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ctu-template-April-2017</Template>
  <TotalTime>0</TotalTime>
  <Pages>23</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Desray J</dc:creator>
  <cp:lastModifiedBy>Student</cp:lastModifiedBy>
  <cp:revision>2</cp:revision>
  <cp:lastPrinted>2014-02-24T17:52:00Z</cp:lastPrinted>
  <dcterms:created xsi:type="dcterms:W3CDTF">2024-05-10T16:02:00Z</dcterms:created>
  <dcterms:modified xsi:type="dcterms:W3CDTF">2024-05-10T16:02:00Z</dcterms:modified>
</cp:coreProperties>
</file>